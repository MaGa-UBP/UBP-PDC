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AA2B3" w14:textId="77777777" w:rsidR="00D61C44" w:rsidRDefault="00394D0F" w:rsidP="009C09B5">
      <w:pPr>
        <w:rPr>
          <w:sz w:val="20"/>
          <w:szCs w:val="20"/>
        </w:rPr>
      </w:pPr>
      <w:r>
        <w:rPr>
          <w:sz w:val="20"/>
          <w:szCs w:val="20"/>
        </w:rPr>
        <w:t xml:space="preserve">Se solicita programar una aplicación Web que </w:t>
      </w:r>
      <w:r w:rsidR="0056287A">
        <w:rPr>
          <w:sz w:val="20"/>
          <w:szCs w:val="20"/>
        </w:rPr>
        <w:t>le permita al usuario jugar</w:t>
      </w:r>
      <w:r w:rsidR="008B4A60">
        <w:rPr>
          <w:sz w:val="20"/>
          <w:szCs w:val="20"/>
        </w:rPr>
        <w:t xml:space="preserve"> Piedra</w:t>
      </w:r>
      <w:r w:rsidR="0056287A">
        <w:rPr>
          <w:sz w:val="20"/>
          <w:szCs w:val="20"/>
        </w:rPr>
        <w:t xml:space="preserve">, </w:t>
      </w:r>
      <w:r w:rsidR="008B4A60">
        <w:rPr>
          <w:sz w:val="20"/>
          <w:szCs w:val="20"/>
        </w:rPr>
        <w:t>Papel</w:t>
      </w:r>
      <w:r w:rsidR="0056287A">
        <w:rPr>
          <w:sz w:val="20"/>
          <w:szCs w:val="20"/>
        </w:rPr>
        <w:t xml:space="preserve"> o </w:t>
      </w:r>
      <w:r w:rsidR="008B4A60">
        <w:rPr>
          <w:sz w:val="20"/>
          <w:szCs w:val="20"/>
        </w:rPr>
        <w:t>Tijera con la computadora</w:t>
      </w:r>
      <w:r>
        <w:rPr>
          <w:sz w:val="20"/>
          <w:szCs w:val="20"/>
        </w:rPr>
        <w:t>.</w:t>
      </w:r>
    </w:p>
    <w:p w14:paraId="01D070B1" w14:textId="77777777" w:rsidR="00DB3452" w:rsidRDefault="00DB3452" w:rsidP="009C09B5">
      <w:pPr>
        <w:rPr>
          <w:sz w:val="20"/>
          <w:szCs w:val="20"/>
        </w:rPr>
      </w:pPr>
    </w:p>
    <w:p w14:paraId="347FEA9A" w14:textId="77777777" w:rsidR="00DB3452" w:rsidRDefault="00DB3452" w:rsidP="00DB3452">
      <w:pPr>
        <w:rPr>
          <w:sz w:val="20"/>
          <w:szCs w:val="20"/>
        </w:rPr>
      </w:pPr>
      <w:r>
        <w:rPr>
          <w:sz w:val="20"/>
          <w:szCs w:val="20"/>
        </w:rPr>
        <w:t>Restricciones:</w:t>
      </w:r>
    </w:p>
    <w:p w14:paraId="2A57E78C" w14:textId="77777777" w:rsidR="00DB3452" w:rsidRDefault="00DB3452" w:rsidP="00DB3452">
      <w:pPr>
        <w:rPr>
          <w:sz w:val="20"/>
          <w:szCs w:val="20"/>
        </w:rPr>
      </w:pPr>
    </w:p>
    <w:p w14:paraId="095AA8ED" w14:textId="77777777" w:rsidR="00B31A04" w:rsidRDefault="00B31A04" w:rsidP="00DB3452">
      <w:pPr>
        <w:numPr>
          <w:ilvl w:val="0"/>
          <w:numId w:val="2"/>
        </w:numPr>
        <w:rPr>
          <w:sz w:val="20"/>
          <w:szCs w:val="20"/>
        </w:rPr>
      </w:pPr>
      <w:r w:rsidRPr="00B502CB">
        <w:rPr>
          <w:sz w:val="20"/>
          <w:szCs w:val="20"/>
        </w:rPr>
        <w:t xml:space="preserve">Toda la lógica </w:t>
      </w:r>
      <w:r>
        <w:rPr>
          <w:sz w:val="20"/>
          <w:szCs w:val="20"/>
        </w:rPr>
        <w:t>de</w:t>
      </w:r>
      <w:r w:rsidRPr="00B502CB">
        <w:rPr>
          <w:sz w:val="20"/>
          <w:szCs w:val="20"/>
        </w:rPr>
        <w:t>l juego</w:t>
      </w:r>
      <w:r>
        <w:rPr>
          <w:sz w:val="20"/>
          <w:szCs w:val="20"/>
        </w:rPr>
        <w:t>,</w:t>
      </w:r>
      <w:r w:rsidRPr="00B502CB">
        <w:rPr>
          <w:sz w:val="20"/>
          <w:szCs w:val="20"/>
        </w:rPr>
        <w:t xml:space="preserve"> deberán programarse en una página JSP.</w:t>
      </w:r>
    </w:p>
    <w:p w14:paraId="760F2F03" w14:textId="77777777" w:rsidR="00DB3452" w:rsidRDefault="00DB3452" w:rsidP="00DB3452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Los estilos</w:t>
      </w:r>
      <w:r w:rsidR="00B31A04">
        <w:rPr>
          <w:sz w:val="20"/>
          <w:szCs w:val="20"/>
        </w:rPr>
        <w:t xml:space="preserve"> y </w:t>
      </w:r>
      <w:proofErr w:type="spellStart"/>
      <w:r w:rsidR="00B31A04"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deberán especificarse en un archivo aparte</w:t>
      </w:r>
      <w:r w:rsidR="00B31A04">
        <w:rPr>
          <w:sz w:val="20"/>
          <w:szCs w:val="20"/>
        </w:rPr>
        <w:t>, respectivamente</w:t>
      </w:r>
      <w:r>
        <w:rPr>
          <w:sz w:val="20"/>
          <w:szCs w:val="20"/>
        </w:rPr>
        <w:t>.</w:t>
      </w:r>
    </w:p>
    <w:p w14:paraId="3F8B78A8" w14:textId="77777777" w:rsidR="00DB3452" w:rsidRPr="00B31A04" w:rsidRDefault="00DB3452" w:rsidP="00B31A04">
      <w:pPr>
        <w:numPr>
          <w:ilvl w:val="0"/>
          <w:numId w:val="2"/>
        </w:numPr>
        <w:rPr>
          <w:sz w:val="20"/>
          <w:szCs w:val="20"/>
        </w:rPr>
      </w:pPr>
      <w:r w:rsidRPr="00B31A04">
        <w:rPr>
          <w:sz w:val="20"/>
          <w:szCs w:val="20"/>
        </w:rPr>
        <w:t xml:space="preserve">La programación con </w:t>
      </w:r>
      <w:proofErr w:type="spellStart"/>
      <w:r w:rsidRPr="00B31A04">
        <w:rPr>
          <w:sz w:val="20"/>
          <w:szCs w:val="20"/>
        </w:rPr>
        <w:t>Javascript</w:t>
      </w:r>
      <w:proofErr w:type="spellEnd"/>
      <w:r w:rsidRPr="00B31A04">
        <w:rPr>
          <w:sz w:val="20"/>
          <w:szCs w:val="20"/>
        </w:rPr>
        <w:t xml:space="preserve"> deber</w:t>
      </w:r>
      <w:r w:rsidR="00B31A04" w:rsidRPr="00B31A04">
        <w:rPr>
          <w:sz w:val="20"/>
          <w:szCs w:val="20"/>
        </w:rPr>
        <w:t xml:space="preserve">á programarse con </w:t>
      </w:r>
      <w:proofErr w:type="spellStart"/>
      <w:r w:rsidR="00B31A04" w:rsidRPr="00B31A04">
        <w:rPr>
          <w:sz w:val="20"/>
          <w:szCs w:val="20"/>
        </w:rPr>
        <w:t>JQuery</w:t>
      </w:r>
      <w:proofErr w:type="spellEnd"/>
      <w:r w:rsidR="00736A67">
        <w:rPr>
          <w:sz w:val="20"/>
          <w:szCs w:val="20"/>
        </w:rPr>
        <w:t>.</w:t>
      </w:r>
    </w:p>
    <w:p w14:paraId="64A09487" w14:textId="77777777" w:rsidR="009C09B5" w:rsidRDefault="009C09B5" w:rsidP="009C09B5">
      <w:pPr>
        <w:rPr>
          <w:sz w:val="20"/>
          <w:szCs w:val="20"/>
        </w:rPr>
      </w:pPr>
    </w:p>
    <w:p w14:paraId="7F6EF487" w14:textId="77777777" w:rsidR="00394D0F" w:rsidRDefault="00394D0F" w:rsidP="009C09B5">
      <w:pPr>
        <w:rPr>
          <w:sz w:val="20"/>
          <w:szCs w:val="20"/>
        </w:rPr>
      </w:pPr>
      <w:r>
        <w:rPr>
          <w:sz w:val="20"/>
          <w:szCs w:val="20"/>
        </w:rPr>
        <w:t xml:space="preserve">Al iniciar la aplicación deberá mostrarse </w:t>
      </w:r>
      <w:r w:rsidR="008B4A60">
        <w:rPr>
          <w:sz w:val="20"/>
          <w:szCs w:val="20"/>
        </w:rPr>
        <w:t>una lista</w:t>
      </w:r>
      <w:r w:rsidR="00B31A04">
        <w:rPr>
          <w:sz w:val="20"/>
          <w:szCs w:val="20"/>
        </w:rPr>
        <w:t xml:space="preserve"> desplegable</w:t>
      </w:r>
      <w:r w:rsidR="008B4A60">
        <w:rPr>
          <w:sz w:val="20"/>
          <w:szCs w:val="20"/>
        </w:rPr>
        <w:t xml:space="preserve"> donde el usuario p</w:t>
      </w:r>
      <w:r w:rsidR="00B31A04">
        <w:rPr>
          <w:sz w:val="20"/>
          <w:szCs w:val="20"/>
        </w:rPr>
        <w:t>ueda</w:t>
      </w:r>
      <w:r w:rsidR="008B4A60">
        <w:rPr>
          <w:sz w:val="20"/>
          <w:szCs w:val="20"/>
        </w:rPr>
        <w:t xml:space="preserve"> elegir </w:t>
      </w:r>
      <w:r w:rsidR="00D4560E">
        <w:rPr>
          <w:sz w:val="20"/>
          <w:szCs w:val="20"/>
        </w:rPr>
        <w:t>su opción entre los valores posibles</w:t>
      </w:r>
      <w:r w:rsidR="008B4A60">
        <w:rPr>
          <w:sz w:val="20"/>
          <w:szCs w:val="20"/>
        </w:rPr>
        <w:t xml:space="preserve">. </w:t>
      </w:r>
      <w:proofErr w:type="gramStart"/>
      <w:r w:rsidR="008B4A60">
        <w:rPr>
          <w:sz w:val="20"/>
          <w:szCs w:val="20"/>
        </w:rPr>
        <w:t>Los valores a utilizar</w:t>
      </w:r>
      <w:proofErr w:type="gramEnd"/>
      <w:r w:rsidR="008B4A60">
        <w:rPr>
          <w:sz w:val="20"/>
          <w:szCs w:val="20"/>
        </w:rPr>
        <w:t xml:space="preserve"> son:</w:t>
      </w:r>
    </w:p>
    <w:p w14:paraId="5EA7D80D" w14:textId="77777777" w:rsidR="008B4A60" w:rsidRDefault="008B4A60" w:rsidP="009C09B5">
      <w:pPr>
        <w:rPr>
          <w:sz w:val="20"/>
          <w:szCs w:val="20"/>
        </w:rPr>
      </w:pPr>
    </w:p>
    <w:p w14:paraId="6818520C" w14:textId="77777777" w:rsidR="008B4A60" w:rsidRDefault="008B4A60" w:rsidP="008B4A6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0: Piedra</w:t>
      </w:r>
    </w:p>
    <w:p w14:paraId="081082B6" w14:textId="77777777" w:rsidR="008B4A60" w:rsidRDefault="008B4A60" w:rsidP="008B4A6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1: Papel</w:t>
      </w:r>
    </w:p>
    <w:p w14:paraId="7C732641" w14:textId="77777777" w:rsidR="008B4A60" w:rsidRDefault="008B4A60" w:rsidP="008B4A6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2: Tijera</w:t>
      </w:r>
    </w:p>
    <w:p w14:paraId="688F76E9" w14:textId="77777777" w:rsidR="008B4A60" w:rsidRDefault="008B4A60" w:rsidP="008B4A60">
      <w:pPr>
        <w:rPr>
          <w:sz w:val="20"/>
          <w:szCs w:val="20"/>
        </w:rPr>
      </w:pPr>
    </w:p>
    <w:p w14:paraId="62D1A6AE" w14:textId="69B9583E" w:rsidR="00394D0F" w:rsidRDefault="009D0124" w:rsidP="009C09B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141039B" wp14:editId="5BC32D9A">
            <wp:extent cx="6115050" cy="3257550"/>
            <wp:effectExtent l="0" t="0" r="0" b="0"/>
            <wp:docPr id="2" name="Imagen 2" descr="Juego-PP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uego-PPT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4397B" w14:textId="77777777" w:rsidR="00150A49" w:rsidRDefault="00150A49" w:rsidP="005A4B41">
      <w:pPr>
        <w:rPr>
          <w:sz w:val="20"/>
          <w:szCs w:val="20"/>
        </w:rPr>
      </w:pPr>
    </w:p>
    <w:p w14:paraId="774DD61B" w14:textId="77777777" w:rsidR="00394D0F" w:rsidRDefault="00394D0F" w:rsidP="00394D0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Los estilos a aplicar</w:t>
      </w:r>
      <w:proofErr w:type="gramEnd"/>
      <w:r>
        <w:rPr>
          <w:sz w:val="20"/>
          <w:szCs w:val="20"/>
        </w:rPr>
        <w:t xml:space="preserve"> son:</w:t>
      </w:r>
    </w:p>
    <w:p w14:paraId="001BD362" w14:textId="77777777" w:rsidR="00394D0F" w:rsidRDefault="00394D0F" w:rsidP="00394D0F">
      <w:pPr>
        <w:rPr>
          <w:sz w:val="20"/>
          <w:szCs w:val="20"/>
        </w:rPr>
      </w:pPr>
    </w:p>
    <w:p w14:paraId="4688F699" w14:textId="77777777" w:rsidR="00394D0F" w:rsidRDefault="00394D0F" w:rsidP="00D4560E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Tipo de letra</w:t>
      </w:r>
      <w:r w:rsidR="00D4560E">
        <w:rPr>
          <w:sz w:val="20"/>
          <w:szCs w:val="20"/>
        </w:rPr>
        <w:t xml:space="preserve"> para todos los elementos de la página</w:t>
      </w:r>
      <w:r>
        <w:rPr>
          <w:sz w:val="20"/>
          <w:szCs w:val="20"/>
        </w:rPr>
        <w:t xml:space="preserve">: </w:t>
      </w:r>
      <w:r w:rsidR="00D4560E" w:rsidRPr="00D4560E">
        <w:rPr>
          <w:sz w:val="20"/>
          <w:szCs w:val="20"/>
        </w:rPr>
        <w:t>"</w:t>
      </w:r>
      <w:proofErr w:type="spellStart"/>
      <w:r w:rsidR="00D4560E" w:rsidRPr="00D4560E">
        <w:rPr>
          <w:sz w:val="20"/>
          <w:szCs w:val="20"/>
        </w:rPr>
        <w:t>Trebuchet</w:t>
      </w:r>
      <w:proofErr w:type="spellEnd"/>
      <w:r w:rsidR="00D4560E" w:rsidRPr="00D4560E">
        <w:rPr>
          <w:sz w:val="20"/>
          <w:szCs w:val="20"/>
        </w:rPr>
        <w:t xml:space="preserve"> MS",</w:t>
      </w:r>
      <w:r w:rsidR="00D4560E">
        <w:rPr>
          <w:sz w:val="20"/>
          <w:szCs w:val="20"/>
        </w:rPr>
        <w:t xml:space="preserve"> </w:t>
      </w:r>
      <w:r w:rsidR="00D4560E" w:rsidRPr="00D4560E">
        <w:rPr>
          <w:sz w:val="20"/>
          <w:szCs w:val="20"/>
        </w:rPr>
        <w:t>Arial,</w:t>
      </w:r>
      <w:r w:rsidR="00D4560E">
        <w:rPr>
          <w:sz w:val="20"/>
          <w:szCs w:val="20"/>
        </w:rPr>
        <w:t xml:space="preserve"> </w:t>
      </w:r>
      <w:proofErr w:type="spellStart"/>
      <w:r w:rsidR="00D4560E" w:rsidRPr="00D4560E">
        <w:rPr>
          <w:sz w:val="20"/>
          <w:szCs w:val="20"/>
        </w:rPr>
        <w:t>Helvetica</w:t>
      </w:r>
      <w:proofErr w:type="spellEnd"/>
      <w:r w:rsidR="00D4560E" w:rsidRPr="00D4560E">
        <w:rPr>
          <w:sz w:val="20"/>
          <w:szCs w:val="20"/>
        </w:rPr>
        <w:t>,</w:t>
      </w:r>
      <w:r w:rsidR="00D4560E">
        <w:rPr>
          <w:sz w:val="20"/>
          <w:szCs w:val="20"/>
        </w:rPr>
        <w:t xml:space="preserve"> </w:t>
      </w:r>
      <w:proofErr w:type="spellStart"/>
      <w:r w:rsidR="00D4560E" w:rsidRPr="00D4560E">
        <w:rPr>
          <w:sz w:val="20"/>
          <w:szCs w:val="20"/>
        </w:rPr>
        <w:t>sans-serif</w:t>
      </w:r>
      <w:proofErr w:type="spellEnd"/>
    </w:p>
    <w:p w14:paraId="0F691491" w14:textId="77777777" w:rsidR="00394D0F" w:rsidRDefault="00394D0F" w:rsidP="000E6DF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Tamaño de letra</w:t>
      </w:r>
      <w:r w:rsidR="00D4560E">
        <w:rPr>
          <w:sz w:val="20"/>
          <w:szCs w:val="20"/>
        </w:rPr>
        <w:t xml:space="preserve"> para todos los elementos de la página (excepto el título)</w:t>
      </w:r>
      <w:r>
        <w:rPr>
          <w:sz w:val="20"/>
          <w:szCs w:val="20"/>
        </w:rPr>
        <w:t xml:space="preserve">: </w:t>
      </w:r>
      <w:r w:rsidR="00D4560E">
        <w:rPr>
          <w:sz w:val="20"/>
          <w:szCs w:val="20"/>
        </w:rPr>
        <w:t>14 puntos</w:t>
      </w:r>
    </w:p>
    <w:p w14:paraId="4D46BD64" w14:textId="77777777" w:rsidR="00394D0F" w:rsidRDefault="00316C7D" w:rsidP="00D4560E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Color</w:t>
      </w:r>
      <w:r w:rsidR="00D4560E">
        <w:rPr>
          <w:sz w:val="20"/>
          <w:szCs w:val="20"/>
        </w:rPr>
        <w:t xml:space="preserve"> de</w:t>
      </w:r>
      <w:r>
        <w:rPr>
          <w:sz w:val="20"/>
          <w:szCs w:val="20"/>
        </w:rPr>
        <w:t xml:space="preserve"> letra</w:t>
      </w:r>
      <w:r w:rsidR="00394D0F">
        <w:rPr>
          <w:sz w:val="20"/>
          <w:szCs w:val="20"/>
        </w:rPr>
        <w:t xml:space="preserve">: </w:t>
      </w:r>
      <w:r w:rsidR="00D4560E" w:rsidRPr="00D4560E">
        <w:rPr>
          <w:sz w:val="20"/>
          <w:szCs w:val="20"/>
        </w:rPr>
        <w:t>#006600</w:t>
      </w:r>
    </w:p>
    <w:p w14:paraId="2DDC8071" w14:textId="77777777" w:rsidR="00316C7D" w:rsidRDefault="00316C7D" w:rsidP="00316C7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Fondo de pantalla: </w:t>
      </w:r>
      <w:r w:rsidRPr="00316C7D">
        <w:rPr>
          <w:sz w:val="20"/>
          <w:szCs w:val="20"/>
        </w:rPr>
        <w:t>#b3ffb3</w:t>
      </w:r>
    </w:p>
    <w:p w14:paraId="7F384417" w14:textId="77777777" w:rsidR="00D4560E" w:rsidRDefault="00D4560E" w:rsidP="00D4560E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Color</w:t>
      </w:r>
      <w:r w:rsidR="002F4B07">
        <w:rPr>
          <w:sz w:val="20"/>
          <w:szCs w:val="20"/>
        </w:rPr>
        <w:t xml:space="preserve"> de letra</w:t>
      </w:r>
      <w:r>
        <w:rPr>
          <w:sz w:val="20"/>
          <w:szCs w:val="20"/>
        </w:rPr>
        <w:t xml:space="preserve"> del encabezado 3 para el título: </w:t>
      </w:r>
      <w:r w:rsidRPr="00D4560E">
        <w:rPr>
          <w:sz w:val="20"/>
          <w:szCs w:val="20"/>
        </w:rPr>
        <w:t>#cc0000</w:t>
      </w:r>
    </w:p>
    <w:p w14:paraId="2C992CC7" w14:textId="77777777" w:rsidR="00596F03" w:rsidRDefault="00596F03" w:rsidP="00D4560E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Botón:</w:t>
      </w:r>
    </w:p>
    <w:p w14:paraId="0B57A30A" w14:textId="77777777" w:rsidR="00596F03" w:rsidRDefault="00596F03" w:rsidP="00596F03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Tipo de letra: </w:t>
      </w:r>
      <w:proofErr w:type="spellStart"/>
      <w:r w:rsidRPr="00596F03">
        <w:rPr>
          <w:sz w:val="20"/>
          <w:szCs w:val="20"/>
        </w:rPr>
        <w:t>Verdana</w:t>
      </w:r>
      <w:proofErr w:type="spellEnd"/>
      <w:r w:rsidRPr="00596F03">
        <w:rPr>
          <w:sz w:val="20"/>
          <w:szCs w:val="20"/>
        </w:rPr>
        <w:t xml:space="preserve">, Arial, </w:t>
      </w:r>
      <w:proofErr w:type="spellStart"/>
      <w:r w:rsidRPr="00596F03">
        <w:rPr>
          <w:sz w:val="20"/>
          <w:szCs w:val="20"/>
        </w:rPr>
        <w:t>sans-serif</w:t>
      </w:r>
      <w:proofErr w:type="spellEnd"/>
    </w:p>
    <w:p w14:paraId="3C167AD1" w14:textId="77777777" w:rsidR="00596F03" w:rsidRDefault="00596F03" w:rsidP="00596F03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Tamaño de letra: 10 puntos</w:t>
      </w:r>
    </w:p>
    <w:p w14:paraId="45728901" w14:textId="77777777" w:rsidR="00596F03" w:rsidRDefault="00596F03" w:rsidP="00596F03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Ancho: 150 píxeles</w:t>
      </w:r>
    </w:p>
    <w:p w14:paraId="55FEC67A" w14:textId="77777777" w:rsidR="00596F03" w:rsidRDefault="00596F03" w:rsidP="00596F03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Borde: </w:t>
      </w:r>
    </w:p>
    <w:p w14:paraId="2A110B5E" w14:textId="77777777" w:rsidR="00596F03" w:rsidRDefault="00596F03" w:rsidP="00596F03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Ancho: 1 píxel</w:t>
      </w:r>
    </w:p>
    <w:p w14:paraId="6AEDCED7" w14:textId="77777777" w:rsidR="00596F03" w:rsidRDefault="00596F03" w:rsidP="00596F03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Tipo: Sólido</w:t>
      </w:r>
    </w:p>
    <w:p w14:paraId="40250910" w14:textId="77777777" w:rsidR="00596F03" w:rsidRDefault="00316C7D" w:rsidP="00596F03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Color</w:t>
      </w:r>
      <w:r w:rsidR="00596F03">
        <w:rPr>
          <w:sz w:val="20"/>
          <w:szCs w:val="20"/>
        </w:rPr>
        <w:t xml:space="preserve">: </w:t>
      </w:r>
      <w:r w:rsidR="00596F03" w:rsidRPr="00596F03">
        <w:rPr>
          <w:sz w:val="20"/>
          <w:szCs w:val="20"/>
        </w:rPr>
        <w:t>#800000</w:t>
      </w:r>
    </w:p>
    <w:p w14:paraId="67D9877F" w14:textId="77777777" w:rsidR="00596F03" w:rsidRDefault="00596F03" w:rsidP="00596F03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Profundidad: 5 píxeles</w:t>
      </w:r>
    </w:p>
    <w:p w14:paraId="1F30076E" w14:textId="77777777" w:rsidR="00596F03" w:rsidRDefault="00596F03" w:rsidP="00596F03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Color de fondo: </w:t>
      </w:r>
      <w:r w:rsidRPr="00596F03">
        <w:rPr>
          <w:sz w:val="20"/>
          <w:szCs w:val="20"/>
        </w:rPr>
        <w:t>#800000</w:t>
      </w:r>
    </w:p>
    <w:p w14:paraId="1099B6D8" w14:textId="77777777" w:rsidR="00596F03" w:rsidRDefault="00596F03" w:rsidP="00596F03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Color de letra: #ff0000</w:t>
      </w:r>
    </w:p>
    <w:p w14:paraId="74083290" w14:textId="77777777" w:rsidR="00596F03" w:rsidRDefault="00596F03" w:rsidP="00596F03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Negrita: Si</w:t>
      </w:r>
    </w:p>
    <w:p w14:paraId="7988C40E" w14:textId="77777777" w:rsidR="00D4560E" w:rsidRDefault="002F4B07" w:rsidP="00D4560E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Tabla de resultados:</w:t>
      </w:r>
    </w:p>
    <w:p w14:paraId="0ED65622" w14:textId="77777777" w:rsidR="002F4B07" w:rsidRDefault="002F4B07" w:rsidP="002F4B07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Separación entre celda: 1 píxel</w:t>
      </w:r>
    </w:p>
    <w:p w14:paraId="4FB3125E" w14:textId="77777777" w:rsidR="002F4B07" w:rsidRDefault="002F4B07" w:rsidP="002F4B07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Color de fondo:</w:t>
      </w:r>
      <w:r w:rsidRPr="002F4B07">
        <w:t xml:space="preserve"> </w:t>
      </w:r>
      <w:r w:rsidRPr="002F4B07">
        <w:rPr>
          <w:sz w:val="20"/>
          <w:szCs w:val="20"/>
        </w:rPr>
        <w:t>#004d00</w:t>
      </w:r>
    </w:p>
    <w:p w14:paraId="23D48CF2" w14:textId="77777777" w:rsidR="002F4B07" w:rsidRDefault="002F4B07" w:rsidP="002F4B07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Encabezado:</w:t>
      </w:r>
    </w:p>
    <w:p w14:paraId="2C2FEFDD" w14:textId="77777777" w:rsidR="002F4B07" w:rsidRDefault="002F4B07" w:rsidP="002F4B07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Color de fondo: </w:t>
      </w:r>
      <w:r w:rsidRPr="002F4B07">
        <w:rPr>
          <w:sz w:val="20"/>
          <w:szCs w:val="20"/>
        </w:rPr>
        <w:t>#004d00</w:t>
      </w:r>
    </w:p>
    <w:p w14:paraId="4611C3DB" w14:textId="77777777" w:rsidR="002F4B07" w:rsidRDefault="002F4B07" w:rsidP="002F4B07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Color de letra: #</w:t>
      </w:r>
      <w:proofErr w:type="spellStart"/>
      <w:r>
        <w:rPr>
          <w:sz w:val="20"/>
          <w:szCs w:val="20"/>
        </w:rPr>
        <w:t>ffffff</w:t>
      </w:r>
      <w:proofErr w:type="spellEnd"/>
    </w:p>
    <w:p w14:paraId="329388D8" w14:textId="77777777" w:rsidR="002F4B07" w:rsidRDefault="002F4B07" w:rsidP="002F4B07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Negrita: Si</w:t>
      </w:r>
    </w:p>
    <w:p w14:paraId="60F5899A" w14:textId="77777777" w:rsidR="002F4B07" w:rsidRDefault="002F4B07" w:rsidP="002F4B07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Alineación de las celdas: izquierda</w:t>
      </w:r>
    </w:p>
    <w:p w14:paraId="46ACCF8F" w14:textId="77777777" w:rsidR="002F4B07" w:rsidRDefault="002F4B07" w:rsidP="002F4B07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Profundidad de las celdas: 5 pixeles</w:t>
      </w:r>
    </w:p>
    <w:p w14:paraId="6EA36907" w14:textId="77777777" w:rsidR="002F4B07" w:rsidRDefault="00596F03" w:rsidP="002F4B07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Ancho de las celdas: 100 píxeles</w:t>
      </w:r>
    </w:p>
    <w:p w14:paraId="0E0127B5" w14:textId="77777777" w:rsidR="00596F03" w:rsidRDefault="00596F03" w:rsidP="002F4B07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Alto de las celdas: 20 píxeles</w:t>
      </w:r>
    </w:p>
    <w:p w14:paraId="5D5D0F76" w14:textId="77777777" w:rsidR="00596F03" w:rsidRDefault="00596F03" w:rsidP="002F4B07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Color de fondo de las celdas:</w:t>
      </w:r>
    </w:p>
    <w:p w14:paraId="5627115C" w14:textId="77777777" w:rsidR="00596F03" w:rsidRDefault="00596F03" w:rsidP="00596F03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Ganó: </w:t>
      </w:r>
      <w:r w:rsidRPr="00596F03">
        <w:rPr>
          <w:sz w:val="20"/>
          <w:szCs w:val="20"/>
        </w:rPr>
        <w:t>#33</w:t>
      </w:r>
      <w:r>
        <w:rPr>
          <w:sz w:val="20"/>
          <w:szCs w:val="20"/>
        </w:rPr>
        <w:t>cc</w:t>
      </w:r>
      <w:r w:rsidRPr="00596F03">
        <w:rPr>
          <w:sz w:val="20"/>
          <w:szCs w:val="20"/>
        </w:rPr>
        <w:t>33</w:t>
      </w:r>
    </w:p>
    <w:p w14:paraId="33D1DB0D" w14:textId="77777777" w:rsidR="00596F03" w:rsidRDefault="00596F03" w:rsidP="00596F03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Empató: #</w:t>
      </w:r>
      <w:proofErr w:type="spellStart"/>
      <w:r>
        <w:rPr>
          <w:sz w:val="20"/>
          <w:szCs w:val="20"/>
        </w:rPr>
        <w:t>ffffff</w:t>
      </w:r>
      <w:proofErr w:type="spellEnd"/>
    </w:p>
    <w:p w14:paraId="14CD5964" w14:textId="77777777" w:rsidR="00596F03" w:rsidRDefault="00596F03" w:rsidP="00596F03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Perdió: </w:t>
      </w:r>
      <w:r w:rsidRPr="00596F03">
        <w:rPr>
          <w:sz w:val="20"/>
          <w:szCs w:val="20"/>
        </w:rPr>
        <w:t>#</w:t>
      </w:r>
      <w:r>
        <w:rPr>
          <w:sz w:val="20"/>
          <w:szCs w:val="20"/>
        </w:rPr>
        <w:t>ff</w:t>
      </w:r>
      <w:r w:rsidRPr="00596F03">
        <w:rPr>
          <w:sz w:val="20"/>
          <w:szCs w:val="20"/>
        </w:rPr>
        <w:t>1919</w:t>
      </w:r>
    </w:p>
    <w:p w14:paraId="24EB18BD" w14:textId="77777777" w:rsidR="002A3540" w:rsidRDefault="002A3540" w:rsidP="002A354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Mensaje:</w:t>
      </w:r>
    </w:p>
    <w:p w14:paraId="6A20C21B" w14:textId="77777777" w:rsidR="002A3540" w:rsidRDefault="002A3540" w:rsidP="002A354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Tamaño de letra: 16 puntos</w:t>
      </w:r>
    </w:p>
    <w:p w14:paraId="05C36F89" w14:textId="77777777" w:rsidR="00316C7D" w:rsidRDefault="00316C7D" w:rsidP="002A354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Caja:</w:t>
      </w:r>
    </w:p>
    <w:p w14:paraId="359A998F" w14:textId="77777777" w:rsidR="002A3540" w:rsidRDefault="002A3540" w:rsidP="00316C7D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Ancho: 300 píxeles</w:t>
      </w:r>
    </w:p>
    <w:p w14:paraId="0701E509" w14:textId="77777777" w:rsidR="00316C7D" w:rsidRDefault="00316C7D" w:rsidP="00316C7D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Profundidad: 10 píxeles</w:t>
      </w:r>
    </w:p>
    <w:p w14:paraId="6EBC34D4" w14:textId="77777777" w:rsidR="00316C7D" w:rsidRDefault="00316C7D" w:rsidP="00316C7D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Color de fondo: #</w:t>
      </w:r>
      <w:proofErr w:type="spellStart"/>
      <w:r>
        <w:rPr>
          <w:sz w:val="20"/>
          <w:szCs w:val="20"/>
        </w:rPr>
        <w:t>ffffff</w:t>
      </w:r>
      <w:proofErr w:type="spellEnd"/>
    </w:p>
    <w:p w14:paraId="45438973" w14:textId="77777777" w:rsidR="00316C7D" w:rsidRDefault="00316C7D" w:rsidP="00316C7D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Margen superior: 20 píxeles</w:t>
      </w:r>
    </w:p>
    <w:p w14:paraId="4AFCD1ED" w14:textId="77777777" w:rsidR="00316C7D" w:rsidRDefault="00316C7D" w:rsidP="00316C7D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Margen izquierdo: 10 píxeles</w:t>
      </w:r>
    </w:p>
    <w:p w14:paraId="600E4012" w14:textId="77777777" w:rsidR="00316C7D" w:rsidRDefault="00316C7D" w:rsidP="00316C7D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Alineación: Central</w:t>
      </w:r>
    </w:p>
    <w:p w14:paraId="1DBCDD9D" w14:textId="77777777" w:rsidR="002A3540" w:rsidRDefault="002A3540" w:rsidP="002A3540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Borde:</w:t>
      </w:r>
    </w:p>
    <w:p w14:paraId="718E992A" w14:textId="77777777" w:rsidR="00316C7D" w:rsidRDefault="00316C7D" w:rsidP="002A3540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Ancho: 5 píxeles</w:t>
      </w:r>
    </w:p>
    <w:p w14:paraId="0696C4E4" w14:textId="77777777" w:rsidR="00316C7D" w:rsidRDefault="00316C7D" w:rsidP="002A3540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Tipo: Sólido</w:t>
      </w:r>
    </w:p>
    <w:p w14:paraId="610C1034" w14:textId="77777777" w:rsidR="00316C7D" w:rsidRDefault="00316C7D" w:rsidP="002A3540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Color: #800000</w:t>
      </w:r>
    </w:p>
    <w:p w14:paraId="0BA7C173" w14:textId="77777777" w:rsidR="00284828" w:rsidRDefault="00284828" w:rsidP="005A4B41">
      <w:pPr>
        <w:rPr>
          <w:sz w:val="20"/>
          <w:szCs w:val="20"/>
        </w:rPr>
      </w:pPr>
    </w:p>
    <w:p w14:paraId="3DB5140C" w14:textId="77777777" w:rsidR="00316C7D" w:rsidRDefault="00316C7D" w:rsidP="005A4B41">
      <w:pPr>
        <w:rPr>
          <w:sz w:val="20"/>
          <w:szCs w:val="20"/>
        </w:rPr>
      </w:pPr>
      <w:r>
        <w:rPr>
          <w:sz w:val="20"/>
          <w:szCs w:val="20"/>
        </w:rPr>
        <w:t>Cuando el usuario haga clic en el botón “Jugar” se deberá controlar que se haya seleccionado una opción mostrando un mensaje en caso de que no lo haya hecho.</w:t>
      </w:r>
    </w:p>
    <w:p w14:paraId="66CEDDD5" w14:textId="77777777" w:rsidR="00B31A04" w:rsidRDefault="00B31A04" w:rsidP="005A4B41">
      <w:pPr>
        <w:rPr>
          <w:sz w:val="20"/>
          <w:szCs w:val="20"/>
        </w:rPr>
      </w:pPr>
    </w:p>
    <w:p w14:paraId="29212D8A" w14:textId="77777777" w:rsidR="00316C7D" w:rsidRDefault="000A7B53" w:rsidP="005A4B41">
      <w:pPr>
        <w:rPr>
          <w:sz w:val="20"/>
          <w:szCs w:val="20"/>
        </w:rPr>
      </w:pPr>
      <w:r>
        <w:rPr>
          <w:sz w:val="20"/>
          <w:szCs w:val="20"/>
        </w:rPr>
        <w:t xml:space="preserve">Para obtener la opción de la computadora se proporciona la clase </w:t>
      </w:r>
      <w:proofErr w:type="spellStart"/>
      <w:proofErr w:type="gramStart"/>
      <w:r>
        <w:rPr>
          <w:b/>
          <w:sz w:val="20"/>
          <w:szCs w:val="20"/>
        </w:rPr>
        <w:t>ar.edu.ubp.pdc.classes</w:t>
      </w:r>
      <w:proofErr w:type="gramEnd"/>
      <w:r>
        <w:rPr>
          <w:b/>
          <w:sz w:val="20"/>
          <w:szCs w:val="20"/>
        </w:rPr>
        <w:t>.</w:t>
      </w:r>
      <w:r w:rsidRPr="000A7B53">
        <w:rPr>
          <w:b/>
          <w:sz w:val="20"/>
          <w:szCs w:val="20"/>
        </w:rPr>
        <w:t>Juego</w:t>
      </w:r>
      <w:proofErr w:type="spellEnd"/>
      <w:r>
        <w:rPr>
          <w:sz w:val="20"/>
          <w:szCs w:val="20"/>
        </w:rPr>
        <w:t xml:space="preserve"> que deberá incluirla como parte d</w:t>
      </w:r>
      <w:bookmarkStart w:id="0" w:name="_GoBack"/>
      <w:bookmarkEnd w:id="0"/>
      <w:r>
        <w:rPr>
          <w:sz w:val="20"/>
          <w:szCs w:val="20"/>
        </w:rPr>
        <w:t xml:space="preserve">e su página JSP. La clase respeta el patrón </w:t>
      </w:r>
      <w:proofErr w:type="spellStart"/>
      <w:r>
        <w:rPr>
          <w:sz w:val="20"/>
          <w:szCs w:val="20"/>
        </w:rPr>
        <w:t>Singleton</w:t>
      </w:r>
      <w:proofErr w:type="spellEnd"/>
      <w:r>
        <w:rPr>
          <w:sz w:val="20"/>
          <w:szCs w:val="20"/>
        </w:rPr>
        <w:t>, los métodos de la misma son:</w:t>
      </w:r>
    </w:p>
    <w:p w14:paraId="78DCD5F4" w14:textId="77777777" w:rsidR="000A7B53" w:rsidRDefault="000A7B53" w:rsidP="005A4B41">
      <w:pPr>
        <w:rPr>
          <w:sz w:val="20"/>
          <w:szCs w:val="20"/>
        </w:rPr>
      </w:pPr>
    </w:p>
    <w:p w14:paraId="4B08F524" w14:textId="77777777" w:rsidR="000A7B53" w:rsidRDefault="000A7B53" w:rsidP="000A7B53">
      <w:pPr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Juego </w:t>
      </w:r>
      <w:proofErr w:type="spellStart"/>
      <w:proofErr w:type="gramStart"/>
      <w:r w:rsidRPr="000A7B53">
        <w:rPr>
          <w:b/>
          <w:sz w:val="20"/>
          <w:szCs w:val="20"/>
        </w:rPr>
        <w:t>getJuego</w:t>
      </w:r>
      <w:proofErr w:type="spellEnd"/>
      <w:r w:rsidRPr="000A7B53">
        <w:rPr>
          <w:b/>
          <w:sz w:val="20"/>
          <w:szCs w:val="20"/>
        </w:rPr>
        <w:t>(</w:t>
      </w:r>
      <w:proofErr w:type="gramEnd"/>
      <w:r w:rsidRPr="000A7B53">
        <w:rPr>
          <w:b/>
          <w:sz w:val="20"/>
          <w:szCs w:val="20"/>
        </w:rPr>
        <w:t>)</w:t>
      </w:r>
      <w:r>
        <w:rPr>
          <w:sz w:val="20"/>
          <w:szCs w:val="20"/>
        </w:rPr>
        <w:t>: Retorna una instancia de la clase Juego.</w:t>
      </w:r>
    </w:p>
    <w:p w14:paraId="31B13787" w14:textId="77777777" w:rsidR="000A7B53" w:rsidRDefault="000A7B53" w:rsidP="000A7B53">
      <w:pPr>
        <w:numPr>
          <w:ilvl w:val="0"/>
          <w:numId w:val="4"/>
        </w:numPr>
        <w:rPr>
          <w:sz w:val="20"/>
          <w:szCs w:val="20"/>
        </w:rPr>
      </w:pPr>
      <w:proofErr w:type="spellStart"/>
      <w:r w:rsidRPr="000A7B53">
        <w:rPr>
          <w:b/>
          <w:sz w:val="20"/>
          <w:szCs w:val="20"/>
        </w:rPr>
        <w:t>void</w:t>
      </w:r>
      <w:proofErr w:type="spellEnd"/>
      <w:r w:rsidRPr="000A7B53">
        <w:rPr>
          <w:b/>
          <w:sz w:val="20"/>
          <w:szCs w:val="20"/>
        </w:rPr>
        <w:t xml:space="preserve"> </w:t>
      </w:r>
      <w:proofErr w:type="gramStart"/>
      <w:r w:rsidRPr="000A7B53">
        <w:rPr>
          <w:b/>
          <w:sz w:val="20"/>
          <w:szCs w:val="20"/>
        </w:rPr>
        <w:t>jugar(</w:t>
      </w:r>
      <w:proofErr w:type="spellStart"/>
      <w:proofErr w:type="gramEnd"/>
      <w:r w:rsidRPr="000A7B53">
        <w:rPr>
          <w:b/>
          <w:sz w:val="20"/>
          <w:szCs w:val="20"/>
        </w:rPr>
        <w:t>int</w:t>
      </w:r>
      <w:proofErr w:type="spellEnd"/>
      <w:r w:rsidRPr="000A7B53">
        <w:rPr>
          <w:b/>
          <w:sz w:val="20"/>
          <w:szCs w:val="20"/>
        </w:rPr>
        <w:t xml:space="preserve"> </w:t>
      </w:r>
      <w:proofErr w:type="spellStart"/>
      <w:r w:rsidRPr="000A7B53">
        <w:rPr>
          <w:b/>
          <w:sz w:val="20"/>
          <w:szCs w:val="20"/>
        </w:rPr>
        <w:t>opci</w:t>
      </w:r>
      <w:r>
        <w:rPr>
          <w:b/>
          <w:sz w:val="20"/>
          <w:szCs w:val="20"/>
        </w:rPr>
        <w:t>o</w:t>
      </w:r>
      <w:r w:rsidRPr="000A7B53">
        <w:rPr>
          <w:b/>
          <w:sz w:val="20"/>
          <w:szCs w:val="20"/>
        </w:rPr>
        <w:t>n</w:t>
      </w:r>
      <w:proofErr w:type="spellEnd"/>
      <w:r w:rsidRPr="000A7B53">
        <w:rPr>
          <w:b/>
          <w:sz w:val="20"/>
          <w:szCs w:val="20"/>
        </w:rPr>
        <w:t>)</w:t>
      </w:r>
      <w:r>
        <w:rPr>
          <w:sz w:val="20"/>
          <w:szCs w:val="20"/>
        </w:rPr>
        <w:t>: Método que genera aleatoriamente la opción de la computadora y la compara con la que se recibe como parámetro que corresponde con la opción seleccionada con el usuario.</w:t>
      </w:r>
    </w:p>
    <w:p w14:paraId="76ABFA86" w14:textId="77777777" w:rsidR="000A7B53" w:rsidRDefault="000A7B53" w:rsidP="000A7B53">
      <w:pPr>
        <w:numPr>
          <w:ilvl w:val="0"/>
          <w:numId w:val="4"/>
        </w:numPr>
        <w:rPr>
          <w:sz w:val="20"/>
          <w:szCs w:val="20"/>
        </w:rPr>
      </w:pPr>
      <w:proofErr w:type="spellStart"/>
      <w:r w:rsidRPr="000A7B53">
        <w:rPr>
          <w:b/>
          <w:sz w:val="20"/>
          <w:szCs w:val="20"/>
        </w:rPr>
        <w:t>int</w:t>
      </w:r>
      <w:proofErr w:type="spellEnd"/>
      <w:r w:rsidRPr="000A7B53">
        <w:rPr>
          <w:b/>
          <w:sz w:val="20"/>
          <w:szCs w:val="20"/>
        </w:rPr>
        <w:t xml:space="preserve"> </w:t>
      </w:r>
      <w:proofErr w:type="spellStart"/>
      <w:proofErr w:type="gramStart"/>
      <w:r w:rsidRPr="000A7B53">
        <w:rPr>
          <w:b/>
          <w:sz w:val="20"/>
          <w:szCs w:val="20"/>
        </w:rPr>
        <w:t>getResultado</w:t>
      </w:r>
      <w:proofErr w:type="spellEnd"/>
      <w:r w:rsidRPr="000A7B53">
        <w:rPr>
          <w:b/>
          <w:sz w:val="20"/>
          <w:szCs w:val="20"/>
        </w:rPr>
        <w:t>(</w:t>
      </w:r>
      <w:proofErr w:type="gramEnd"/>
      <w:r w:rsidRPr="000A7B53">
        <w:rPr>
          <w:b/>
          <w:sz w:val="20"/>
          <w:szCs w:val="20"/>
        </w:rPr>
        <w:t>)</w:t>
      </w:r>
      <w:r>
        <w:rPr>
          <w:sz w:val="20"/>
          <w:szCs w:val="20"/>
        </w:rPr>
        <w:t>: Método que permite saber si ganó, empató o perdió el usuario. Los valores posibles son:</w:t>
      </w:r>
    </w:p>
    <w:p w14:paraId="3EB6E7A2" w14:textId="77777777" w:rsidR="000A7B53" w:rsidRDefault="000A7B53" w:rsidP="000A7B53">
      <w:pPr>
        <w:numPr>
          <w:ilvl w:val="1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1</w:t>
      </w:r>
      <w:r w:rsidRPr="000A7B53">
        <w:rPr>
          <w:sz w:val="20"/>
          <w:szCs w:val="20"/>
        </w:rPr>
        <w:t>:</w:t>
      </w:r>
      <w:r>
        <w:rPr>
          <w:sz w:val="20"/>
          <w:szCs w:val="20"/>
        </w:rPr>
        <w:t xml:space="preserve"> Ganó</w:t>
      </w:r>
    </w:p>
    <w:p w14:paraId="09E0FC8F" w14:textId="77777777" w:rsidR="000A7B53" w:rsidRDefault="000A7B53" w:rsidP="000A7B53">
      <w:pPr>
        <w:numPr>
          <w:ilvl w:val="1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0</w:t>
      </w:r>
      <w:r w:rsidRPr="000A7B53">
        <w:rPr>
          <w:sz w:val="20"/>
          <w:szCs w:val="20"/>
        </w:rPr>
        <w:t>:</w:t>
      </w:r>
      <w:r>
        <w:rPr>
          <w:sz w:val="20"/>
          <w:szCs w:val="20"/>
        </w:rPr>
        <w:t xml:space="preserve"> Empató</w:t>
      </w:r>
    </w:p>
    <w:p w14:paraId="1745B119" w14:textId="77777777" w:rsidR="000A7B53" w:rsidRDefault="000A7B53" w:rsidP="000A7B53">
      <w:pPr>
        <w:numPr>
          <w:ilvl w:val="1"/>
          <w:numId w:val="4"/>
        </w:numPr>
        <w:rPr>
          <w:sz w:val="20"/>
          <w:szCs w:val="20"/>
        </w:rPr>
      </w:pPr>
      <w:r w:rsidRPr="000A7B53">
        <w:rPr>
          <w:b/>
          <w:sz w:val="20"/>
          <w:szCs w:val="20"/>
        </w:rPr>
        <w:t>-1</w:t>
      </w:r>
      <w:r>
        <w:rPr>
          <w:sz w:val="20"/>
          <w:szCs w:val="20"/>
        </w:rPr>
        <w:t>: Perdió</w:t>
      </w:r>
    </w:p>
    <w:p w14:paraId="67A7D9EE" w14:textId="77777777" w:rsidR="000A7B53" w:rsidRDefault="000A7B53" w:rsidP="000A7B53">
      <w:pPr>
        <w:numPr>
          <w:ilvl w:val="0"/>
          <w:numId w:val="4"/>
        </w:numPr>
        <w:rPr>
          <w:sz w:val="20"/>
          <w:szCs w:val="20"/>
        </w:rPr>
      </w:pPr>
      <w:proofErr w:type="spellStart"/>
      <w:r w:rsidRPr="000A7B53">
        <w:rPr>
          <w:b/>
          <w:sz w:val="20"/>
          <w:szCs w:val="20"/>
        </w:rPr>
        <w:t>String</w:t>
      </w:r>
      <w:proofErr w:type="spellEnd"/>
      <w:r w:rsidRPr="000A7B53">
        <w:rPr>
          <w:b/>
          <w:sz w:val="20"/>
          <w:szCs w:val="20"/>
        </w:rPr>
        <w:t xml:space="preserve"> </w:t>
      </w:r>
      <w:proofErr w:type="spellStart"/>
      <w:proofErr w:type="gramStart"/>
      <w:r w:rsidRPr="000A7B53">
        <w:rPr>
          <w:b/>
          <w:sz w:val="20"/>
          <w:szCs w:val="20"/>
        </w:rPr>
        <w:t>getEleccionUsuario</w:t>
      </w:r>
      <w:proofErr w:type="spellEnd"/>
      <w:r w:rsidRPr="000A7B53">
        <w:rPr>
          <w:b/>
          <w:sz w:val="20"/>
          <w:szCs w:val="20"/>
        </w:rPr>
        <w:t>(</w:t>
      </w:r>
      <w:proofErr w:type="gramEnd"/>
      <w:r w:rsidRPr="000A7B53">
        <w:rPr>
          <w:b/>
          <w:sz w:val="20"/>
          <w:szCs w:val="20"/>
        </w:rPr>
        <w:t>)</w:t>
      </w:r>
      <w:r>
        <w:rPr>
          <w:sz w:val="20"/>
          <w:szCs w:val="20"/>
        </w:rPr>
        <w:t>: Método que retorna el texto de la opción seleccionada por el usuario.</w:t>
      </w:r>
    </w:p>
    <w:p w14:paraId="2D60751A" w14:textId="77777777" w:rsidR="000A7B53" w:rsidRDefault="000A7B53" w:rsidP="000A7B53">
      <w:pPr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String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proofErr w:type="gramStart"/>
      <w:r>
        <w:rPr>
          <w:b/>
          <w:sz w:val="20"/>
          <w:szCs w:val="20"/>
        </w:rPr>
        <w:t>getEleccionDispositivo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)</w:t>
      </w:r>
      <w:r w:rsidRPr="000A7B53">
        <w:rPr>
          <w:sz w:val="20"/>
          <w:szCs w:val="20"/>
        </w:rPr>
        <w:t>:</w:t>
      </w:r>
      <w:r>
        <w:rPr>
          <w:sz w:val="20"/>
          <w:szCs w:val="20"/>
        </w:rPr>
        <w:t xml:space="preserve"> Método que retorna el texto de la opción generada por la computadora.</w:t>
      </w:r>
    </w:p>
    <w:p w14:paraId="687920AA" w14:textId="77777777" w:rsidR="000A7B53" w:rsidRDefault="000A7B53" w:rsidP="000A7B53">
      <w:pPr>
        <w:rPr>
          <w:sz w:val="20"/>
          <w:szCs w:val="20"/>
        </w:rPr>
      </w:pPr>
    </w:p>
    <w:p w14:paraId="09E6F8C5" w14:textId="77777777" w:rsidR="000A7B53" w:rsidRDefault="000A7B53" w:rsidP="000A7B53">
      <w:pPr>
        <w:rPr>
          <w:sz w:val="20"/>
          <w:szCs w:val="20"/>
        </w:rPr>
      </w:pPr>
      <w:r>
        <w:rPr>
          <w:sz w:val="20"/>
          <w:szCs w:val="20"/>
        </w:rPr>
        <w:t>Con el valor seleccionado por el usuario se deberá obtener el correspondiente de la computadora. Contabilizando la cantidad de partidas ganadas por cada uno.</w:t>
      </w:r>
    </w:p>
    <w:p w14:paraId="7CE25D54" w14:textId="77777777" w:rsidR="00B31A04" w:rsidRDefault="00B31A04" w:rsidP="000A7B53">
      <w:pPr>
        <w:rPr>
          <w:sz w:val="20"/>
          <w:szCs w:val="20"/>
        </w:rPr>
      </w:pPr>
    </w:p>
    <w:p w14:paraId="13234F76" w14:textId="77777777" w:rsidR="000A7B53" w:rsidRDefault="000A7B53" w:rsidP="000A7B53">
      <w:pPr>
        <w:rPr>
          <w:sz w:val="20"/>
          <w:szCs w:val="20"/>
        </w:rPr>
      </w:pPr>
      <w:r>
        <w:rPr>
          <w:sz w:val="20"/>
          <w:szCs w:val="20"/>
        </w:rPr>
        <w:t xml:space="preserve">Para incluir el archivo JAR al proyecto, copiar el mismo en la ubicación </w:t>
      </w:r>
      <w:proofErr w:type="spellStart"/>
      <w:r w:rsidRPr="000A7B53">
        <w:rPr>
          <w:b/>
          <w:sz w:val="20"/>
          <w:szCs w:val="20"/>
        </w:rPr>
        <w:t>WebContent</w:t>
      </w:r>
      <w:proofErr w:type="spellEnd"/>
      <w:r w:rsidRPr="000A7B53">
        <w:rPr>
          <w:b/>
          <w:sz w:val="20"/>
          <w:szCs w:val="20"/>
        </w:rPr>
        <w:t>/WEB-INF/</w:t>
      </w:r>
      <w:proofErr w:type="spellStart"/>
      <w:r w:rsidRPr="000A7B53">
        <w:rPr>
          <w:b/>
          <w:sz w:val="20"/>
          <w:szCs w:val="20"/>
        </w:rPr>
        <w:t>lib</w:t>
      </w:r>
      <w:proofErr w:type="spellEnd"/>
      <w:r w:rsidRPr="000A7B53">
        <w:rPr>
          <w:b/>
          <w:sz w:val="20"/>
          <w:szCs w:val="20"/>
        </w:rPr>
        <w:t>/</w:t>
      </w:r>
      <w:r>
        <w:rPr>
          <w:sz w:val="20"/>
          <w:szCs w:val="20"/>
        </w:rPr>
        <w:t xml:space="preserve">. Luego refrescar el proyecto para que aparezca el archivo en el IDE. Hacer botón derecho sobre el mismo y seleccionar la opción </w:t>
      </w:r>
      <w:proofErr w:type="spellStart"/>
      <w:r w:rsidRPr="000A7B53">
        <w:rPr>
          <w:b/>
          <w:sz w:val="20"/>
          <w:szCs w:val="20"/>
        </w:rPr>
        <w:t>Build</w:t>
      </w:r>
      <w:proofErr w:type="spellEnd"/>
      <w:r w:rsidRPr="000A7B53">
        <w:rPr>
          <w:b/>
          <w:sz w:val="20"/>
          <w:szCs w:val="20"/>
        </w:rPr>
        <w:t xml:space="preserve"> </w:t>
      </w:r>
      <w:proofErr w:type="spellStart"/>
      <w:r w:rsidRPr="000A7B53">
        <w:rPr>
          <w:b/>
          <w:sz w:val="20"/>
          <w:szCs w:val="20"/>
        </w:rPr>
        <w:t>Path</w:t>
      </w:r>
      <w:proofErr w:type="spellEnd"/>
      <w:r w:rsidRPr="000A7B53">
        <w:rPr>
          <w:b/>
          <w:sz w:val="20"/>
          <w:szCs w:val="20"/>
        </w:rPr>
        <w:t xml:space="preserve"> / </w:t>
      </w:r>
      <w:proofErr w:type="spellStart"/>
      <w:r w:rsidRPr="000A7B53">
        <w:rPr>
          <w:b/>
          <w:sz w:val="20"/>
          <w:szCs w:val="20"/>
        </w:rPr>
        <w:t>Add</w:t>
      </w:r>
      <w:proofErr w:type="spellEnd"/>
      <w:r w:rsidRPr="000A7B53">
        <w:rPr>
          <w:b/>
          <w:sz w:val="20"/>
          <w:szCs w:val="20"/>
        </w:rPr>
        <w:t xml:space="preserve"> to </w:t>
      </w:r>
      <w:proofErr w:type="spellStart"/>
      <w:r w:rsidRPr="000A7B53">
        <w:rPr>
          <w:b/>
          <w:sz w:val="20"/>
          <w:szCs w:val="20"/>
        </w:rPr>
        <w:t>Build</w:t>
      </w:r>
      <w:proofErr w:type="spellEnd"/>
      <w:r w:rsidRPr="000A7B53">
        <w:rPr>
          <w:b/>
          <w:sz w:val="20"/>
          <w:szCs w:val="20"/>
        </w:rPr>
        <w:t xml:space="preserve"> </w:t>
      </w:r>
      <w:proofErr w:type="spellStart"/>
      <w:r w:rsidRPr="000A7B53">
        <w:rPr>
          <w:b/>
          <w:sz w:val="20"/>
          <w:szCs w:val="20"/>
        </w:rPr>
        <w:t>Path</w:t>
      </w:r>
      <w:proofErr w:type="spellEnd"/>
      <w:r>
        <w:rPr>
          <w:sz w:val="20"/>
          <w:szCs w:val="20"/>
        </w:rPr>
        <w:t>.</w:t>
      </w:r>
    </w:p>
    <w:p w14:paraId="4CAC23BB" w14:textId="77777777" w:rsidR="00316C7D" w:rsidRDefault="00316C7D" w:rsidP="005A4B41">
      <w:pPr>
        <w:rPr>
          <w:sz w:val="20"/>
          <w:szCs w:val="20"/>
        </w:rPr>
      </w:pPr>
    </w:p>
    <w:p w14:paraId="76FA8D40" w14:textId="77777777" w:rsidR="00DB3452" w:rsidRDefault="00B31A04" w:rsidP="00941F4F">
      <w:pPr>
        <w:rPr>
          <w:sz w:val="20"/>
          <w:szCs w:val="20"/>
        </w:rPr>
      </w:pPr>
      <w:r>
        <w:rPr>
          <w:sz w:val="20"/>
          <w:szCs w:val="20"/>
        </w:rPr>
        <w:t>Armar un</w:t>
      </w:r>
      <w:r w:rsidR="00DB3452">
        <w:rPr>
          <w:sz w:val="20"/>
          <w:szCs w:val="20"/>
        </w:rPr>
        <w:t>a tabla con los resultados de cada partida marcando con el color que corresponda si el usuario ganó, empató o perdió la partida.</w:t>
      </w:r>
    </w:p>
    <w:p w14:paraId="0509C178" w14:textId="77777777" w:rsidR="00DB3452" w:rsidRDefault="00DB3452" w:rsidP="00941F4F">
      <w:pPr>
        <w:rPr>
          <w:sz w:val="20"/>
          <w:szCs w:val="20"/>
        </w:rPr>
      </w:pPr>
    </w:p>
    <w:p w14:paraId="624FDDC0" w14:textId="7F1E8590" w:rsidR="00DB3452" w:rsidRDefault="009D0124" w:rsidP="00941F4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63410C6" wp14:editId="0BC42726">
            <wp:extent cx="6115050" cy="4533900"/>
            <wp:effectExtent l="0" t="0" r="0" b="0"/>
            <wp:docPr id="3" name="Imagen 3" descr="Juego-PPT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uego-PPT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B01B1" w14:textId="77777777" w:rsidR="00DB3452" w:rsidRDefault="00DB3452" w:rsidP="00941F4F">
      <w:pPr>
        <w:rPr>
          <w:sz w:val="20"/>
          <w:szCs w:val="20"/>
        </w:rPr>
      </w:pPr>
    </w:p>
    <w:p w14:paraId="561BB27A" w14:textId="77777777" w:rsidR="00B31A04" w:rsidRDefault="00DB3452" w:rsidP="00DB3452">
      <w:pPr>
        <w:rPr>
          <w:sz w:val="20"/>
          <w:szCs w:val="20"/>
        </w:rPr>
      </w:pPr>
      <w:r>
        <w:rPr>
          <w:sz w:val="20"/>
          <w:szCs w:val="20"/>
        </w:rPr>
        <w:t>Cuando uno de los dos llegue a 3 partidas ganadas, se deberá mostrar un mensaje informativo con un botón “Volver a jugar”. A su vez, la lista y el botón “Jugar”</w:t>
      </w:r>
      <w:r w:rsidR="00B31A04">
        <w:rPr>
          <w:sz w:val="20"/>
          <w:szCs w:val="20"/>
        </w:rPr>
        <w:t xml:space="preserve"> ya no deberán aparecer</w:t>
      </w:r>
      <w:r>
        <w:rPr>
          <w:sz w:val="20"/>
          <w:szCs w:val="20"/>
        </w:rPr>
        <w:t>.</w:t>
      </w:r>
    </w:p>
    <w:p w14:paraId="7F9AC796" w14:textId="77777777" w:rsidR="00B31A04" w:rsidRDefault="00B31A04" w:rsidP="00DB3452">
      <w:pPr>
        <w:rPr>
          <w:sz w:val="20"/>
          <w:szCs w:val="20"/>
        </w:rPr>
      </w:pPr>
      <w:r>
        <w:rPr>
          <w:sz w:val="20"/>
          <w:szCs w:val="20"/>
        </w:rPr>
        <w:t>Deberá programarse el comportamiento del botón “Volver a jugar” para que recargue la página.</w:t>
      </w:r>
    </w:p>
    <w:p w14:paraId="6FE7BA74" w14:textId="77777777" w:rsidR="00B31A04" w:rsidRDefault="00B31A04" w:rsidP="00DB3452">
      <w:pPr>
        <w:rPr>
          <w:sz w:val="20"/>
          <w:szCs w:val="20"/>
        </w:rPr>
      </w:pPr>
    </w:p>
    <w:p w14:paraId="27E8E2D0" w14:textId="1103D6E5" w:rsidR="00B31A04" w:rsidRDefault="009D0124" w:rsidP="00DB3452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36745000" wp14:editId="01DCDC80">
            <wp:extent cx="6115050" cy="6477000"/>
            <wp:effectExtent l="0" t="0" r="0" b="0"/>
            <wp:docPr id="4" name="Imagen 4" descr="Juego-PPT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uego-PPT-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203FB" w14:textId="77777777" w:rsidR="00B31A04" w:rsidRDefault="00B31A04" w:rsidP="00DB3452">
      <w:pPr>
        <w:rPr>
          <w:sz w:val="20"/>
          <w:szCs w:val="20"/>
        </w:rPr>
      </w:pPr>
    </w:p>
    <w:p w14:paraId="616F736C" w14:textId="7D625D53" w:rsidR="00DB3452" w:rsidRDefault="009D0124" w:rsidP="00DB3452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272DE233" wp14:editId="704AB72E">
            <wp:extent cx="6115050" cy="6477000"/>
            <wp:effectExtent l="0" t="0" r="0" b="0"/>
            <wp:docPr id="5" name="Imagen 5" descr="Juego-PPT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uego-PPT-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1A04">
        <w:rPr>
          <w:sz w:val="20"/>
          <w:szCs w:val="20"/>
        </w:rPr>
        <w:t xml:space="preserve">  </w:t>
      </w:r>
      <w:r w:rsidR="00DB3452">
        <w:rPr>
          <w:sz w:val="20"/>
          <w:szCs w:val="20"/>
        </w:rPr>
        <w:t xml:space="preserve"> </w:t>
      </w:r>
    </w:p>
    <w:p w14:paraId="0BABDBC4" w14:textId="77777777" w:rsidR="00DB3452" w:rsidRDefault="00DB3452" w:rsidP="00284828">
      <w:pPr>
        <w:rPr>
          <w:sz w:val="20"/>
          <w:szCs w:val="20"/>
        </w:rPr>
      </w:pPr>
    </w:p>
    <w:p w14:paraId="286E79BD" w14:textId="77777777" w:rsidR="00B31A04" w:rsidRPr="00150A49" w:rsidRDefault="00B31A04" w:rsidP="00284828">
      <w:pPr>
        <w:rPr>
          <w:sz w:val="20"/>
          <w:szCs w:val="20"/>
        </w:rPr>
      </w:pPr>
    </w:p>
    <w:sectPr w:rsidR="00B31A04" w:rsidRPr="00150A49">
      <w:headerReference w:type="default" r:id="rId11"/>
      <w:footerReference w:type="even" r:id="rId12"/>
      <w:footerReference w:type="default" r:id="rId13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AACAB" w14:textId="77777777" w:rsidR="00496EE0" w:rsidRDefault="00496EE0">
      <w:r>
        <w:separator/>
      </w:r>
    </w:p>
  </w:endnote>
  <w:endnote w:type="continuationSeparator" w:id="0">
    <w:p w14:paraId="1C6538C7" w14:textId="77777777" w:rsidR="00496EE0" w:rsidRDefault="0049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66969" w14:textId="77777777" w:rsidR="00AD2066" w:rsidRDefault="00AD206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C46B179" w14:textId="77777777" w:rsidR="00AD2066" w:rsidRDefault="00AD206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EE09E" w14:textId="5CE91CDF" w:rsidR="00AD2066" w:rsidRDefault="00AD2066" w:rsidP="00375614">
    <w:pPr>
      <w:pStyle w:val="Piedepgina"/>
      <w:framePr w:wrap="around" w:vAnchor="text" w:hAnchor="page" w:x="5806" w:y="248"/>
      <w:rPr>
        <w:rStyle w:val="Nmerodepgina"/>
      </w:rPr>
    </w:pP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AD2066" w14:paraId="3C48B73D" w14:textId="77777777">
      <w:tblPrEx>
        <w:tblCellMar>
          <w:top w:w="0" w:type="dxa"/>
          <w:bottom w:w="0" w:type="dxa"/>
        </w:tblCellMar>
      </w:tblPrEx>
      <w:tc>
        <w:tcPr>
          <w:tcW w:w="3490" w:type="dxa"/>
        </w:tcPr>
        <w:p w14:paraId="207BF8C6" w14:textId="77777777" w:rsidR="00AD2066" w:rsidRDefault="005B0A7E">
          <w:pPr>
            <w:pStyle w:val="Piedepgina"/>
            <w:tabs>
              <w:tab w:val="clear" w:pos="4419"/>
              <w:tab w:val="clear" w:pos="8838"/>
            </w:tabs>
          </w:pPr>
          <w:r>
            <w:t>Lic. Mariela Pastarini</w:t>
          </w:r>
        </w:p>
      </w:tc>
      <w:tc>
        <w:tcPr>
          <w:tcW w:w="2700" w:type="dxa"/>
        </w:tcPr>
        <w:p w14:paraId="4F038292" w14:textId="2C5F9D8D" w:rsidR="00AD2066" w:rsidRDefault="00375614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  <w:r>
            <w:rPr>
              <w:rStyle w:val="Nmerodepgin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  <w:tc>
        <w:tcPr>
          <w:tcW w:w="3600" w:type="dxa"/>
        </w:tcPr>
        <w:p w14:paraId="54B4EF2F" w14:textId="77777777" w:rsidR="00AD2066" w:rsidRDefault="00515657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II/PDC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B7BF8" w14:textId="77777777" w:rsidR="00496EE0" w:rsidRDefault="00496EE0">
      <w:r>
        <w:separator/>
      </w:r>
    </w:p>
  </w:footnote>
  <w:footnote w:type="continuationSeparator" w:id="0">
    <w:p w14:paraId="788FD01D" w14:textId="77777777" w:rsidR="00496EE0" w:rsidRDefault="00496E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515657" w14:paraId="0DDCE682" w14:textId="77777777" w:rsidTr="00E858AC">
      <w:tblPrEx>
        <w:tblCellMar>
          <w:top w:w="0" w:type="dxa"/>
          <w:bottom w:w="0" w:type="dxa"/>
        </w:tblCellMar>
      </w:tblPrEx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1BEB8989" w14:textId="352BB6C2" w:rsidR="00515657" w:rsidRDefault="009D0124" w:rsidP="00E858AC">
          <w:pPr>
            <w:jc w:val="center"/>
            <w:rPr>
              <w:smallCaps/>
            </w:rPr>
          </w:pPr>
          <w:r>
            <w:rPr>
              <w:noProof/>
            </w:rPr>
            <w:drawing>
              <wp:inline distT="0" distB="0" distL="0" distR="0" wp14:anchorId="4376D158" wp14:editId="78A6E1A7">
                <wp:extent cx="561975" cy="781050"/>
                <wp:effectExtent l="0" t="0" r="0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6081560" w14:textId="6E851D1B" w:rsidR="00515657" w:rsidRDefault="00515657" w:rsidP="00531545">
          <w:pPr>
            <w:rPr>
              <w:smallCaps/>
            </w:rPr>
          </w:pPr>
          <w:r>
            <w:rPr>
              <w:smallCaps/>
            </w:rPr>
            <w:t>Ingeniería en Informática – Plan 2003</w:t>
          </w:r>
          <w:r w:rsidR="00371A15">
            <w:rPr>
              <w:smallCaps/>
            </w:rPr>
            <w:t>/2014</w:t>
          </w:r>
        </w:p>
        <w:p w14:paraId="6F28DE16" w14:textId="77777777" w:rsidR="00515657" w:rsidRDefault="00515657" w:rsidP="00531545">
          <w:pPr>
            <w:rPr>
              <w:smallCaps/>
            </w:rPr>
          </w:pPr>
          <w:r>
            <w:rPr>
              <w:smallCaps/>
            </w:rPr>
            <w:t>Programación Distribuida y Componentes – 9° Cuatrimestre</w:t>
          </w:r>
        </w:p>
      </w:tc>
    </w:tr>
    <w:tr w:rsidR="00AD2066" w14:paraId="288900B6" w14:textId="77777777">
      <w:tblPrEx>
        <w:tblCellMar>
          <w:top w:w="0" w:type="dxa"/>
          <w:bottom w:w="0" w:type="dxa"/>
        </w:tblCellMar>
      </w:tblPrEx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E83CE15" w14:textId="77777777" w:rsidR="00AD2066" w:rsidRDefault="00AD2066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185F90F" w14:textId="77777777" w:rsidR="00AD2066" w:rsidRDefault="00AD2066">
          <w:pPr>
            <w:rPr>
              <w:smallCaps/>
            </w:rPr>
          </w:pPr>
        </w:p>
        <w:p w14:paraId="1BB090FD" w14:textId="77777777" w:rsidR="00515657" w:rsidRDefault="00515657">
          <w:pPr>
            <w:rPr>
              <w:smallCaps/>
            </w:rPr>
          </w:pPr>
        </w:p>
        <w:p w14:paraId="5FB6F9E6" w14:textId="613F6F85" w:rsidR="00AD2066" w:rsidRDefault="00371A15">
          <w:pPr>
            <w:rPr>
              <w:smallCaps/>
            </w:rPr>
          </w:pPr>
          <w:r>
            <w:rPr>
              <w:smallCaps/>
            </w:rPr>
            <w:t>Ejercicio 1: JSP</w:t>
          </w:r>
        </w:p>
        <w:p w14:paraId="099DCB0B" w14:textId="77777777" w:rsidR="00AD2066" w:rsidRDefault="00AD2066">
          <w:pPr>
            <w:rPr>
              <w:smallCaps/>
            </w:rPr>
          </w:pPr>
        </w:p>
        <w:p w14:paraId="05831A59" w14:textId="77777777" w:rsidR="00AD2066" w:rsidRDefault="00AD2066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1968866" w14:textId="77777777" w:rsidR="003D1829" w:rsidRDefault="003D1829">
          <w:pPr>
            <w:rPr>
              <w:smallCaps/>
            </w:rPr>
          </w:pPr>
        </w:p>
        <w:p w14:paraId="56FB7025" w14:textId="77777777" w:rsidR="003D1829" w:rsidRDefault="003D1829" w:rsidP="00E858AC">
          <w:pPr>
            <w:rPr>
              <w:smallCaps/>
            </w:rPr>
          </w:pPr>
        </w:p>
        <w:p w14:paraId="070A1309" w14:textId="024BC7E2" w:rsidR="00AD2066" w:rsidRDefault="003D1829" w:rsidP="00E43858">
          <w:pPr>
            <w:rPr>
              <w:smallCaps/>
            </w:rPr>
          </w:pPr>
          <w:r>
            <w:rPr>
              <w:smallCaps/>
            </w:rPr>
            <w:t>Fecha</w:t>
          </w:r>
          <w:r w:rsidR="00AD2066">
            <w:rPr>
              <w:smallCaps/>
            </w:rPr>
            <w:t xml:space="preserve">: </w:t>
          </w:r>
          <w:r w:rsidR="00371A15">
            <w:rPr>
              <w:smallCaps/>
            </w:rPr>
            <w:t>11-04-2018</w:t>
          </w:r>
        </w:p>
      </w:tc>
    </w:tr>
  </w:tbl>
  <w:p w14:paraId="2AED01B0" w14:textId="77777777" w:rsidR="00AD2066" w:rsidRDefault="00AD20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477FD"/>
    <w:multiLevelType w:val="hybridMultilevel"/>
    <w:tmpl w:val="72D0EFAA"/>
    <w:lvl w:ilvl="0" w:tplc="9C087BA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A3EE4"/>
    <w:multiLevelType w:val="hybridMultilevel"/>
    <w:tmpl w:val="EA7892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139AE"/>
    <w:multiLevelType w:val="hybridMultilevel"/>
    <w:tmpl w:val="313411CC"/>
    <w:lvl w:ilvl="0" w:tplc="2C0A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 w15:restartNumberingAfterBreak="0">
    <w:nsid w:val="6C0B3767"/>
    <w:multiLevelType w:val="hybridMultilevel"/>
    <w:tmpl w:val="56D0F6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06B47"/>
    <w:multiLevelType w:val="hybridMultilevel"/>
    <w:tmpl w:val="8A36C8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4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4A"/>
    <w:rsid w:val="00090AC6"/>
    <w:rsid w:val="000917E1"/>
    <w:rsid w:val="000A2DAA"/>
    <w:rsid w:val="000A2EF3"/>
    <w:rsid w:val="000A7B53"/>
    <w:rsid w:val="000C42D5"/>
    <w:rsid w:val="000E6DFD"/>
    <w:rsid w:val="000F630D"/>
    <w:rsid w:val="0011180E"/>
    <w:rsid w:val="00121FAF"/>
    <w:rsid w:val="00142EC4"/>
    <w:rsid w:val="00150A49"/>
    <w:rsid w:val="001531FE"/>
    <w:rsid w:val="001A1E0E"/>
    <w:rsid w:val="001C50A1"/>
    <w:rsid w:val="001D5799"/>
    <w:rsid w:val="001F381B"/>
    <w:rsid w:val="001F7897"/>
    <w:rsid w:val="00201C56"/>
    <w:rsid w:val="0021220D"/>
    <w:rsid w:val="00212CBF"/>
    <w:rsid w:val="0027183F"/>
    <w:rsid w:val="00284828"/>
    <w:rsid w:val="002A0FD0"/>
    <w:rsid w:val="002A3540"/>
    <w:rsid w:val="002F4B07"/>
    <w:rsid w:val="003077AC"/>
    <w:rsid w:val="00313ED6"/>
    <w:rsid w:val="00316C7D"/>
    <w:rsid w:val="0037089E"/>
    <w:rsid w:val="00371A15"/>
    <w:rsid w:val="00375614"/>
    <w:rsid w:val="003901D3"/>
    <w:rsid w:val="00394D0F"/>
    <w:rsid w:val="00397440"/>
    <w:rsid w:val="003A4732"/>
    <w:rsid w:val="003B4D9B"/>
    <w:rsid w:val="003D1829"/>
    <w:rsid w:val="003E783A"/>
    <w:rsid w:val="003F1BEB"/>
    <w:rsid w:val="003F37CD"/>
    <w:rsid w:val="00431276"/>
    <w:rsid w:val="0043727B"/>
    <w:rsid w:val="004407B1"/>
    <w:rsid w:val="004502F7"/>
    <w:rsid w:val="00480546"/>
    <w:rsid w:val="00485E8A"/>
    <w:rsid w:val="00496EE0"/>
    <w:rsid w:val="004A0A72"/>
    <w:rsid w:val="004A65B1"/>
    <w:rsid w:val="004B1DD1"/>
    <w:rsid w:val="004C047C"/>
    <w:rsid w:val="004D5E95"/>
    <w:rsid w:val="004E1B55"/>
    <w:rsid w:val="004F0088"/>
    <w:rsid w:val="004F3C5B"/>
    <w:rsid w:val="004F67EB"/>
    <w:rsid w:val="00515657"/>
    <w:rsid w:val="00523C9F"/>
    <w:rsid w:val="005243F0"/>
    <w:rsid w:val="00531545"/>
    <w:rsid w:val="00545AC7"/>
    <w:rsid w:val="00552DBE"/>
    <w:rsid w:val="00555A04"/>
    <w:rsid w:val="0056287A"/>
    <w:rsid w:val="00562CE3"/>
    <w:rsid w:val="00596F03"/>
    <w:rsid w:val="005A4B41"/>
    <w:rsid w:val="005B0A7E"/>
    <w:rsid w:val="005B796B"/>
    <w:rsid w:val="005E124A"/>
    <w:rsid w:val="005E2553"/>
    <w:rsid w:val="006159E8"/>
    <w:rsid w:val="00617D8A"/>
    <w:rsid w:val="00621C4A"/>
    <w:rsid w:val="00623AE3"/>
    <w:rsid w:val="00627D4A"/>
    <w:rsid w:val="00680B41"/>
    <w:rsid w:val="006D5D2F"/>
    <w:rsid w:val="006E0A8E"/>
    <w:rsid w:val="006E110B"/>
    <w:rsid w:val="007200D8"/>
    <w:rsid w:val="0072447D"/>
    <w:rsid w:val="00736A67"/>
    <w:rsid w:val="00773824"/>
    <w:rsid w:val="007B502A"/>
    <w:rsid w:val="007C77A5"/>
    <w:rsid w:val="00822126"/>
    <w:rsid w:val="0082719E"/>
    <w:rsid w:val="00832EDC"/>
    <w:rsid w:val="00861CFA"/>
    <w:rsid w:val="00865A8A"/>
    <w:rsid w:val="0087630F"/>
    <w:rsid w:val="00885725"/>
    <w:rsid w:val="008B4A60"/>
    <w:rsid w:val="008B6DEE"/>
    <w:rsid w:val="008C3179"/>
    <w:rsid w:val="008F6CA2"/>
    <w:rsid w:val="00910770"/>
    <w:rsid w:val="00941F4F"/>
    <w:rsid w:val="00947DE1"/>
    <w:rsid w:val="00977F34"/>
    <w:rsid w:val="009B4CFF"/>
    <w:rsid w:val="009B6DAB"/>
    <w:rsid w:val="009B79F3"/>
    <w:rsid w:val="009C09B5"/>
    <w:rsid w:val="009D0124"/>
    <w:rsid w:val="009E0E3D"/>
    <w:rsid w:val="00A0016E"/>
    <w:rsid w:val="00A273D4"/>
    <w:rsid w:val="00A378DC"/>
    <w:rsid w:val="00A95948"/>
    <w:rsid w:val="00AD2066"/>
    <w:rsid w:val="00AE7490"/>
    <w:rsid w:val="00AF3029"/>
    <w:rsid w:val="00AF4B86"/>
    <w:rsid w:val="00B23C69"/>
    <w:rsid w:val="00B31A04"/>
    <w:rsid w:val="00B502CB"/>
    <w:rsid w:val="00B81AB5"/>
    <w:rsid w:val="00B81D3D"/>
    <w:rsid w:val="00B93A2E"/>
    <w:rsid w:val="00B94B82"/>
    <w:rsid w:val="00BA1C44"/>
    <w:rsid w:val="00C037FB"/>
    <w:rsid w:val="00C23C01"/>
    <w:rsid w:val="00C519CD"/>
    <w:rsid w:val="00CB3F75"/>
    <w:rsid w:val="00CC3EDC"/>
    <w:rsid w:val="00CC5E16"/>
    <w:rsid w:val="00CF0D20"/>
    <w:rsid w:val="00D4560E"/>
    <w:rsid w:val="00D61C44"/>
    <w:rsid w:val="00D62F41"/>
    <w:rsid w:val="00DB3452"/>
    <w:rsid w:val="00DC6277"/>
    <w:rsid w:val="00E048DC"/>
    <w:rsid w:val="00E43858"/>
    <w:rsid w:val="00E74D5C"/>
    <w:rsid w:val="00E858AC"/>
    <w:rsid w:val="00E86450"/>
    <w:rsid w:val="00F320A0"/>
    <w:rsid w:val="00F4668B"/>
    <w:rsid w:val="00F56FAF"/>
    <w:rsid w:val="00F9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."/>
  <w:listSeparator w:val=";"/>
  <w14:docId w14:val="7331B67A"/>
  <w15:chartTrackingRefBased/>
  <w15:docId w15:val="{052891D0-BCC8-45F2-9598-F6E2AD90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A378DC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soporte\Plantilla%20Documentac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Documentación.dot</Template>
  <TotalTime>6</TotalTime>
  <Pages>5</Pages>
  <Words>604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mpastarini</dc:creator>
  <cp:keywords/>
  <dc:description/>
  <cp:lastModifiedBy>Mariela Pastarini</cp:lastModifiedBy>
  <cp:revision>4</cp:revision>
  <cp:lastPrinted>2007-08-22T14:34:00Z</cp:lastPrinted>
  <dcterms:created xsi:type="dcterms:W3CDTF">2018-04-11T13:18:00Z</dcterms:created>
  <dcterms:modified xsi:type="dcterms:W3CDTF">2018-04-11T13:23:00Z</dcterms:modified>
</cp:coreProperties>
</file>
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E23BC" w14:textId="77777777" w:rsidR="008D53C2" w:rsidRPr="00E8465D" w:rsidRDefault="008D53C2" w:rsidP="008D53C2">
      <w:pPr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Armar una página con el siguiente formulario enviando sus datos a un correo electrónico.</w:t>
      </w:r>
      <w:r w:rsidRPr="00E8465D">
        <w:rPr>
          <w:rFonts w:cs="Times New Roman"/>
          <w:sz w:val="20"/>
          <w:szCs w:val="20"/>
          <w:lang w:eastAsia="es-AR"/>
        </w:rPr>
        <w:br/>
      </w:r>
      <w:r w:rsidRPr="00E8465D">
        <w:rPr>
          <w:rFonts w:cs="Times New Roman"/>
          <w:sz w:val="20"/>
          <w:szCs w:val="20"/>
          <w:lang w:eastAsia="es-AR"/>
        </w:rPr>
        <w:br/>
      </w:r>
      <w:r w:rsidRPr="008D53C2">
        <w:rPr>
          <w:rFonts w:cs="Times New Roman"/>
          <w:noProof/>
          <w:sz w:val="20"/>
          <w:szCs w:val="20"/>
          <w:lang w:eastAsia="es-AR"/>
        </w:rPr>
        <w:drawing>
          <wp:inline distT="0" distB="0" distL="0" distR="0" wp14:anchorId="11578D38" wp14:editId="66D16952">
            <wp:extent cx="6143625" cy="7219950"/>
            <wp:effectExtent l="0" t="0" r="9525" b="0"/>
            <wp:docPr id="2" name="Imagen 2" descr="https://mi.ubp.edu.ar/2E4C5D1B047945C0A1494AF95DEC72D5/LoadFile.do/file=UBP-CG/PREGUNTAS/00129265/Ejercicio-JQuery-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.ubp.edu.ar/2E4C5D1B047945C0A1494AF95DEC72D5/LoadFile.do/file=UBP-CG/PREGUNTAS/00129265/Ejercicio-JQuery-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465D">
        <w:rPr>
          <w:rFonts w:cs="Times New Roman"/>
          <w:sz w:val="20"/>
          <w:szCs w:val="20"/>
          <w:lang w:eastAsia="es-AR"/>
        </w:rPr>
        <w:br/>
      </w:r>
      <w:r w:rsidRPr="008D53C2">
        <w:rPr>
          <w:rFonts w:cs="Times New Roman"/>
          <w:b/>
          <w:bCs/>
          <w:sz w:val="20"/>
          <w:szCs w:val="20"/>
          <w:lang w:eastAsia="es-AR"/>
        </w:rPr>
        <w:t>Consideraciones</w:t>
      </w:r>
      <w:r w:rsidRPr="00E8465D">
        <w:rPr>
          <w:rFonts w:cs="Times New Roman"/>
          <w:sz w:val="20"/>
          <w:szCs w:val="20"/>
          <w:lang w:eastAsia="es-AR"/>
        </w:rPr>
        <w:t xml:space="preserve"> </w:t>
      </w:r>
    </w:p>
    <w:p w14:paraId="17BDD737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 xml:space="preserve">Todos los datos del formulario principal son obligatorios y se deberá seleccionar al menos una carrera de interés. Si el usuario hace clic en el botón "Enviar" y existen </w:t>
      </w:r>
      <w:r w:rsidRPr="00E8465D">
        <w:rPr>
          <w:rFonts w:cs="Times New Roman"/>
          <w:sz w:val="20"/>
          <w:szCs w:val="20"/>
          <w:lang w:eastAsia="es-AR"/>
        </w:rPr>
        <w:lastRenderedPageBreak/>
        <w:t>datos que aún no han sido informados se deberán marcar TODOS los campos faltantes.</w:t>
      </w:r>
    </w:p>
    <w:p w14:paraId="68F60C74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En el campo "Consulta" no se podrá especificar más de 255 caracteres.</w:t>
      </w:r>
    </w:p>
    <w:p w14:paraId="4248B62D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La lista desplegable de "Modalidades" debe aparecer por defecto deshabilitada y sin ningún valor seleccionado. Los valores posibles son: Presencial, Distancia, Ambas.</w:t>
      </w:r>
    </w:p>
    <w:p w14:paraId="7A81B5BC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Cuando la persona selecciona "¿Interesado?" debe habilitarse la lista desplegable de "Modalidades" y si desmarca el campo debe deshabilitarse la misma borrando el valor que pudiera haberse elegido.</w:t>
      </w:r>
    </w:p>
    <w:p w14:paraId="5D25E1E2" w14:textId="77777777" w:rsidR="008D53C2" w:rsidRPr="00E8465D" w:rsidRDefault="008D53C2" w:rsidP="008D53C2">
      <w:pPr>
        <w:numPr>
          <w:ilvl w:val="0"/>
          <w:numId w:val="17"/>
        </w:numPr>
        <w:spacing w:before="100" w:beforeAutospacing="1" w:after="100" w:afterAutospacing="1"/>
        <w:ind w:left="945"/>
        <w:rPr>
          <w:rFonts w:cs="Times New Roman"/>
          <w:sz w:val="20"/>
          <w:szCs w:val="20"/>
          <w:lang w:eastAsia="es-AR"/>
        </w:rPr>
      </w:pPr>
      <w:r w:rsidRPr="00E8465D">
        <w:rPr>
          <w:rFonts w:cs="Times New Roman"/>
          <w:sz w:val="20"/>
          <w:szCs w:val="20"/>
          <w:lang w:eastAsia="es-AR"/>
        </w:rPr>
        <w:t>Solo se permitirá seleccionar como máximo 5 carreras, cuando el usuario seleccione una sexta deberá mostrarse un mensaje informativo.</w:t>
      </w:r>
    </w:p>
    <w:p w14:paraId="3CF6491F" w14:textId="77777777" w:rsidR="007E4E0B" w:rsidRPr="00E07D59" w:rsidRDefault="007E4E0B" w:rsidP="007E4E0B">
      <w:pPr>
        <w:rPr>
          <w:sz w:val="20"/>
          <w:szCs w:val="20"/>
          <w:lang w:val="es-AR"/>
        </w:rPr>
      </w:pPr>
    </w:p>
    <w:sectPr w:rsidR="007E4E0B" w:rsidRPr="00E07D59" w:rsidSect="00515B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D66CE" w14:textId="77777777" w:rsidR="009626D1" w:rsidRDefault="009626D1">
      <w:r>
        <w:separator/>
      </w:r>
    </w:p>
  </w:endnote>
  <w:endnote w:type="continuationSeparator" w:id="0">
    <w:p w14:paraId="6C5B4B18" w14:textId="77777777" w:rsidR="009626D1" w:rsidRDefault="0096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031F2" w14:textId="77777777" w:rsidR="00374B92" w:rsidRDefault="00374B9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F58FE50" w14:textId="77777777" w:rsidR="00374B92" w:rsidRDefault="00374B9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61D17" w14:textId="3D960230" w:rsidR="00374B92" w:rsidRDefault="00374B92" w:rsidP="00D13BE7">
    <w:pPr>
      <w:pStyle w:val="Piedepgina"/>
      <w:framePr w:wrap="around" w:vAnchor="text" w:hAnchor="page" w:x="5791" w:y="158"/>
      <w:rPr>
        <w:rStyle w:val="Nmerodepgina"/>
      </w:rPr>
    </w:pP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374B92" w14:paraId="113BC66B" w14:textId="77777777">
      <w:tc>
        <w:tcPr>
          <w:tcW w:w="3490" w:type="dxa"/>
        </w:tcPr>
        <w:p w14:paraId="0846A791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</w:pPr>
          <w:r>
            <w:t>Lic. Mariela Pastarini</w:t>
          </w:r>
        </w:p>
      </w:tc>
      <w:tc>
        <w:tcPr>
          <w:tcW w:w="2700" w:type="dxa"/>
        </w:tcPr>
        <w:p w14:paraId="19971F9A" w14:textId="0205F890" w:rsidR="00374B92" w:rsidRDefault="00D13BE7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 </w:instrText>
          </w:r>
          <w:r>
            <w:rPr>
              <w:rStyle w:val="Nmerodepgina"/>
            </w:rPr>
            <w:fldChar w:fldCharType="separate"/>
          </w:r>
          <w:r w:rsidR="00752D33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  <w:tc>
        <w:tcPr>
          <w:tcW w:w="3600" w:type="dxa"/>
        </w:tcPr>
        <w:p w14:paraId="55A40AB6" w14:textId="77777777" w:rsidR="00374B92" w:rsidRDefault="00374B9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II/PDC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83C03" w14:textId="77777777" w:rsidR="00752D33" w:rsidRDefault="00752D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6D3F" w14:textId="77777777" w:rsidR="009626D1" w:rsidRDefault="009626D1">
      <w:r>
        <w:separator/>
      </w:r>
    </w:p>
  </w:footnote>
  <w:footnote w:type="continuationSeparator" w:id="0">
    <w:p w14:paraId="1190242A" w14:textId="77777777" w:rsidR="009626D1" w:rsidRDefault="00962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0A690" w14:textId="77777777" w:rsidR="00752D33" w:rsidRDefault="00752D3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374B92" w14:paraId="5F4D40D6" w14:textId="77777777" w:rsidTr="00E858AC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4B7B735" w14:textId="2A7CC056" w:rsidR="00374B92" w:rsidRDefault="003C6D35" w:rsidP="00E858AC">
          <w:pPr>
            <w:jc w:val="center"/>
            <w:rPr>
              <w:smallCaps/>
            </w:rPr>
          </w:pPr>
          <w:r>
            <w:rPr>
              <w:noProof/>
            </w:rPr>
            <w:drawing>
              <wp:inline distT="0" distB="0" distL="0" distR="0" wp14:anchorId="702E4665" wp14:editId="1621D1DD">
                <wp:extent cx="561975" cy="781050"/>
                <wp:effectExtent l="0" t="0" r="0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6FC5DFF" w14:textId="048BA544" w:rsidR="00374B92" w:rsidRDefault="00374B92" w:rsidP="00531545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  <w:r w:rsidR="00AA742D">
            <w:rPr>
              <w:smallCaps/>
            </w:rPr>
            <w:t>/2014</w:t>
          </w:r>
        </w:p>
        <w:p w14:paraId="3AAECF23" w14:textId="77777777" w:rsidR="00374B92" w:rsidRDefault="00374B92" w:rsidP="00531545">
          <w:pPr>
            <w:rPr>
              <w:smallCaps/>
            </w:rPr>
          </w:pPr>
          <w:r>
            <w:rPr>
              <w:smallCaps/>
            </w:rPr>
            <w:t>Programación Distribuida y Componentes – 9° Cuatrimestre</w:t>
          </w:r>
        </w:p>
      </w:tc>
    </w:tr>
    <w:tr w:rsidR="00374B92" w14:paraId="38F6C418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1BD4AC1" w14:textId="77777777" w:rsidR="00374B92" w:rsidRDefault="00374B9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5E98F00" w14:textId="77777777" w:rsidR="00374B92" w:rsidRDefault="00374B92">
          <w:pPr>
            <w:rPr>
              <w:smallCaps/>
            </w:rPr>
          </w:pPr>
        </w:p>
        <w:p w14:paraId="2C1FD861" w14:textId="77777777" w:rsidR="00374B92" w:rsidRDefault="00374B92">
          <w:pPr>
            <w:rPr>
              <w:smallCaps/>
            </w:rPr>
          </w:pPr>
        </w:p>
        <w:p w14:paraId="5CBCD1DC" w14:textId="7917BA44" w:rsidR="00374B92" w:rsidRDefault="00752D33">
          <w:pPr>
            <w:rPr>
              <w:smallCaps/>
            </w:rPr>
          </w:pPr>
          <w:r>
            <w:rPr>
              <w:smallCaps/>
            </w:rPr>
            <w:t>Ejercicio</w:t>
          </w:r>
          <w:bookmarkStart w:id="0" w:name="_GoBack"/>
          <w:bookmarkEnd w:id="0"/>
          <w:r w:rsidR="00C411D1">
            <w:rPr>
              <w:smallCaps/>
            </w:rPr>
            <w:t xml:space="preserve"> </w:t>
          </w:r>
          <w:r w:rsidR="00BF2E02">
            <w:rPr>
              <w:smallCaps/>
            </w:rPr>
            <w:t>2</w:t>
          </w:r>
          <w:r w:rsidR="00474084">
            <w:rPr>
              <w:smallCaps/>
            </w:rPr>
            <w:t>: jQuery</w:t>
          </w:r>
        </w:p>
        <w:p w14:paraId="52CBCFD8" w14:textId="77777777" w:rsidR="00374B92" w:rsidRDefault="00374B92">
          <w:pPr>
            <w:rPr>
              <w:smallCaps/>
            </w:rPr>
          </w:pPr>
        </w:p>
        <w:p w14:paraId="6FF17306" w14:textId="77777777" w:rsidR="00374B92" w:rsidRDefault="00374B9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CD69A0E" w14:textId="77777777" w:rsidR="00374B92" w:rsidRDefault="00374B92">
          <w:pPr>
            <w:rPr>
              <w:smallCaps/>
            </w:rPr>
          </w:pPr>
        </w:p>
        <w:p w14:paraId="6FE0BBB6" w14:textId="77777777" w:rsidR="00374B92" w:rsidRDefault="00374B92" w:rsidP="00E858AC">
          <w:pPr>
            <w:rPr>
              <w:smallCaps/>
            </w:rPr>
          </w:pPr>
        </w:p>
        <w:p w14:paraId="1B8E30E7" w14:textId="4820A879" w:rsidR="00374B92" w:rsidRDefault="00374B92" w:rsidP="00BD23E1">
          <w:pPr>
            <w:rPr>
              <w:smallCaps/>
            </w:rPr>
          </w:pPr>
          <w:r>
            <w:rPr>
              <w:smallCaps/>
            </w:rPr>
            <w:t xml:space="preserve">Fecha: </w:t>
          </w:r>
          <w:r w:rsidR="00C411D1">
            <w:rPr>
              <w:smallCaps/>
            </w:rPr>
            <w:t>2</w:t>
          </w:r>
          <w:r w:rsidR="00474084">
            <w:rPr>
              <w:smallCaps/>
            </w:rPr>
            <w:t>6</w:t>
          </w:r>
          <w:r w:rsidR="00AC1D7E">
            <w:rPr>
              <w:smallCaps/>
            </w:rPr>
            <w:t>-0</w:t>
          </w:r>
          <w:r w:rsidR="00C411D1">
            <w:rPr>
              <w:smallCaps/>
            </w:rPr>
            <w:t>3</w:t>
          </w:r>
          <w:r w:rsidR="0075574E">
            <w:rPr>
              <w:smallCaps/>
            </w:rPr>
            <w:t>-201</w:t>
          </w:r>
          <w:r w:rsidR="00A00DFE">
            <w:rPr>
              <w:smallCaps/>
            </w:rPr>
            <w:t>8</w:t>
          </w:r>
        </w:p>
      </w:tc>
    </w:tr>
  </w:tbl>
  <w:p w14:paraId="6DCD8CB4" w14:textId="77777777" w:rsidR="00374B92" w:rsidRDefault="00374B9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3B461" w14:textId="77777777" w:rsidR="00752D33" w:rsidRDefault="00752D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0CD3"/>
    <w:multiLevelType w:val="hybridMultilevel"/>
    <w:tmpl w:val="A8147442"/>
    <w:lvl w:ilvl="0" w:tplc="37C270A4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217"/>
    <w:multiLevelType w:val="hybridMultilevel"/>
    <w:tmpl w:val="10D07EA0"/>
    <w:lvl w:ilvl="0" w:tplc="050E67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B7450"/>
    <w:multiLevelType w:val="multilevel"/>
    <w:tmpl w:val="DF7E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C05B8"/>
    <w:multiLevelType w:val="hybridMultilevel"/>
    <w:tmpl w:val="9CD62F6A"/>
    <w:lvl w:ilvl="0" w:tplc="99B0A176">
      <w:start w:val="20"/>
      <w:numFmt w:val="bullet"/>
      <w:lvlText w:val="-"/>
      <w:lvlJc w:val="left"/>
      <w:pPr>
        <w:ind w:left="1095" w:hanging="360"/>
      </w:pPr>
      <w:rPr>
        <w:rFonts w:ascii="Verdana" w:eastAsia="Times New Roman" w:hAnsi="Verdana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" w15:restartNumberingAfterBreak="0">
    <w:nsid w:val="21D64E73"/>
    <w:multiLevelType w:val="hybridMultilevel"/>
    <w:tmpl w:val="A5A089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46D43"/>
    <w:multiLevelType w:val="hybridMultilevel"/>
    <w:tmpl w:val="BBC4D3B2"/>
    <w:lvl w:ilvl="0" w:tplc="6C6286D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85347"/>
    <w:multiLevelType w:val="multilevel"/>
    <w:tmpl w:val="015EB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BF486B"/>
    <w:multiLevelType w:val="hybridMultilevel"/>
    <w:tmpl w:val="C4A80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211C5"/>
    <w:multiLevelType w:val="hybridMultilevel"/>
    <w:tmpl w:val="E05CC3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E6935"/>
    <w:multiLevelType w:val="hybridMultilevel"/>
    <w:tmpl w:val="61AC7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A5E14"/>
    <w:multiLevelType w:val="multilevel"/>
    <w:tmpl w:val="F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0015"/>
    <w:multiLevelType w:val="hybridMultilevel"/>
    <w:tmpl w:val="9AAE97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028E1"/>
    <w:multiLevelType w:val="hybridMultilevel"/>
    <w:tmpl w:val="ED986C92"/>
    <w:lvl w:ilvl="0" w:tplc="B0AADB00">
      <w:start w:val="1"/>
      <w:numFmt w:val="decimal"/>
      <w:lvlText w:val="(%1)"/>
      <w:lvlJc w:val="left"/>
      <w:pPr>
        <w:ind w:left="735" w:hanging="375"/>
      </w:pPr>
      <w:rPr>
        <w:rFonts w:hint="default"/>
        <w:b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C2818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5D5460"/>
    <w:multiLevelType w:val="hybridMultilevel"/>
    <w:tmpl w:val="BBCE7C34"/>
    <w:lvl w:ilvl="0" w:tplc="4D6E02A4">
      <w:start w:val="1"/>
      <w:numFmt w:val="lowerLetter"/>
      <w:lvlText w:val="%1."/>
      <w:lvlJc w:val="left"/>
      <w:pPr>
        <w:ind w:left="10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15" w:hanging="360"/>
      </w:pPr>
    </w:lvl>
    <w:lvl w:ilvl="2" w:tplc="2C0A001B" w:tentative="1">
      <w:start w:val="1"/>
      <w:numFmt w:val="lowerRoman"/>
      <w:lvlText w:val="%3."/>
      <w:lvlJc w:val="right"/>
      <w:pPr>
        <w:ind w:left="2535" w:hanging="180"/>
      </w:pPr>
    </w:lvl>
    <w:lvl w:ilvl="3" w:tplc="2C0A000F" w:tentative="1">
      <w:start w:val="1"/>
      <w:numFmt w:val="decimal"/>
      <w:lvlText w:val="%4."/>
      <w:lvlJc w:val="left"/>
      <w:pPr>
        <w:ind w:left="3255" w:hanging="360"/>
      </w:pPr>
    </w:lvl>
    <w:lvl w:ilvl="4" w:tplc="2C0A0019" w:tentative="1">
      <w:start w:val="1"/>
      <w:numFmt w:val="lowerLetter"/>
      <w:lvlText w:val="%5."/>
      <w:lvlJc w:val="left"/>
      <w:pPr>
        <w:ind w:left="3975" w:hanging="360"/>
      </w:pPr>
    </w:lvl>
    <w:lvl w:ilvl="5" w:tplc="2C0A001B" w:tentative="1">
      <w:start w:val="1"/>
      <w:numFmt w:val="lowerRoman"/>
      <w:lvlText w:val="%6."/>
      <w:lvlJc w:val="right"/>
      <w:pPr>
        <w:ind w:left="4695" w:hanging="180"/>
      </w:pPr>
    </w:lvl>
    <w:lvl w:ilvl="6" w:tplc="2C0A000F" w:tentative="1">
      <w:start w:val="1"/>
      <w:numFmt w:val="decimal"/>
      <w:lvlText w:val="%7."/>
      <w:lvlJc w:val="left"/>
      <w:pPr>
        <w:ind w:left="5415" w:hanging="360"/>
      </w:pPr>
    </w:lvl>
    <w:lvl w:ilvl="7" w:tplc="2C0A0019" w:tentative="1">
      <w:start w:val="1"/>
      <w:numFmt w:val="lowerLetter"/>
      <w:lvlText w:val="%8."/>
      <w:lvlJc w:val="left"/>
      <w:pPr>
        <w:ind w:left="6135" w:hanging="360"/>
      </w:pPr>
    </w:lvl>
    <w:lvl w:ilvl="8" w:tplc="2C0A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6F473CF9"/>
    <w:multiLevelType w:val="hybridMultilevel"/>
    <w:tmpl w:val="EAB6C5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A33ED7"/>
    <w:multiLevelType w:val="multilevel"/>
    <w:tmpl w:val="D83C1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5"/>
  </w:num>
  <w:num w:numId="4">
    <w:abstractNumId w:val="4"/>
  </w:num>
  <w:num w:numId="5">
    <w:abstractNumId w:val="7"/>
  </w:num>
  <w:num w:numId="6">
    <w:abstractNumId w:val="11"/>
  </w:num>
  <w:num w:numId="7">
    <w:abstractNumId w:val="9"/>
  </w:num>
  <w:num w:numId="8">
    <w:abstractNumId w:val="1"/>
  </w:num>
  <w:num w:numId="9">
    <w:abstractNumId w:val="12"/>
  </w:num>
  <w:num w:numId="10">
    <w:abstractNumId w:val="14"/>
  </w:num>
  <w:num w:numId="11">
    <w:abstractNumId w:val="3"/>
  </w:num>
  <w:num w:numId="12">
    <w:abstractNumId w:val="5"/>
  </w:num>
  <w:num w:numId="13">
    <w:abstractNumId w:val="0"/>
  </w:num>
  <w:num w:numId="14">
    <w:abstractNumId w:val="6"/>
  </w:num>
  <w:num w:numId="15">
    <w:abstractNumId w:val="16"/>
  </w:num>
  <w:num w:numId="16">
    <w:abstractNumId w:val="13"/>
  </w:num>
  <w:num w:numId="17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11265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4A"/>
    <w:rsid w:val="00022B89"/>
    <w:rsid w:val="000370C0"/>
    <w:rsid w:val="00056DFF"/>
    <w:rsid w:val="00090AC6"/>
    <w:rsid w:val="000917E1"/>
    <w:rsid w:val="000A2DAA"/>
    <w:rsid w:val="000A2EF3"/>
    <w:rsid w:val="000C08E8"/>
    <w:rsid w:val="000C42D5"/>
    <w:rsid w:val="000D3D38"/>
    <w:rsid w:val="000E3EE4"/>
    <w:rsid w:val="000E4623"/>
    <w:rsid w:val="000F630D"/>
    <w:rsid w:val="001156F4"/>
    <w:rsid w:val="00130255"/>
    <w:rsid w:val="00142EC4"/>
    <w:rsid w:val="001531FE"/>
    <w:rsid w:val="0016269E"/>
    <w:rsid w:val="00164A12"/>
    <w:rsid w:val="00192C35"/>
    <w:rsid w:val="001C50A1"/>
    <w:rsid w:val="001D5799"/>
    <w:rsid w:val="001F381B"/>
    <w:rsid w:val="001F7897"/>
    <w:rsid w:val="00201C56"/>
    <w:rsid w:val="0021220D"/>
    <w:rsid w:val="00227D73"/>
    <w:rsid w:val="00230B56"/>
    <w:rsid w:val="00267AEC"/>
    <w:rsid w:val="0027183F"/>
    <w:rsid w:val="00284965"/>
    <w:rsid w:val="00284CBF"/>
    <w:rsid w:val="002A0FD0"/>
    <w:rsid w:val="002A48E7"/>
    <w:rsid w:val="002F5B17"/>
    <w:rsid w:val="003077AC"/>
    <w:rsid w:val="00311346"/>
    <w:rsid w:val="00313ED6"/>
    <w:rsid w:val="00343D6B"/>
    <w:rsid w:val="0036246A"/>
    <w:rsid w:val="0037089E"/>
    <w:rsid w:val="00374B92"/>
    <w:rsid w:val="00377FB8"/>
    <w:rsid w:val="00387757"/>
    <w:rsid w:val="00397440"/>
    <w:rsid w:val="003A40A3"/>
    <w:rsid w:val="003B13DE"/>
    <w:rsid w:val="003B4D9B"/>
    <w:rsid w:val="003C6D35"/>
    <w:rsid w:val="003D1829"/>
    <w:rsid w:val="003E783A"/>
    <w:rsid w:val="003F1BEB"/>
    <w:rsid w:val="003F37CD"/>
    <w:rsid w:val="00403501"/>
    <w:rsid w:val="00412D91"/>
    <w:rsid w:val="00431276"/>
    <w:rsid w:val="0043727B"/>
    <w:rsid w:val="004407B1"/>
    <w:rsid w:val="00444B03"/>
    <w:rsid w:val="004502F7"/>
    <w:rsid w:val="004513DC"/>
    <w:rsid w:val="0045446B"/>
    <w:rsid w:val="00473C80"/>
    <w:rsid w:val="00474084"/>
    <w:rsid w:val="00480546"/>
    <w:rsid w:val="00485E8A"/>
    <w:rsid w:val="004879BA"/>
    <w:rsid w:val="004A37C7"/>
    <w:rsid w:val="004A4052"/>
    <w:rsid w:val="004B1DD1"/>
    <w:rsid w:val="004C047C"/>
    <w:rsid w:val="004C0719"/>
    <w:rsid w:val="004D5E95"/>
    <w:rsid w:val="004E1B55"/>
    <w:rsid w:val="004F0088"/>
    <w:rsid w:val="004F67EB"/>
    <w:rsid w:val="00510B1E"/>
    <w:rsid w:val="00515657"/>
    <w:rsid w:val="00515BC0"/>
    <w:rsid w:val="005243F0"/>
    <w:rsid w:val="00531545"/>
    <w:rsid w:val="005511BD"/>
    <w:rsid w:val="00552DBE"/>
    <w:rsid w:val="00555A04"/>
    <w:rsid w:val="00562CE3"/>
    <w:rsid w:val="0058630C"/>
    <w:rsid w:val="00593F72"/>
    <w:rsid w:val="005B0A7E"/>
    <w:rsid w:val="005B796B"/>
    <w:rsid w:val="005D59A1"/>
    <w:rsid w:val="005E124A"/>
    <w:rsid w:val="005E2553"/>
    <w:rsid w:val="00602C39"/>
    <w:rsid w:val="00610EA2"/>
    <w:rsid w:val="006159E8"/>
    <w:rsid w:val="00617D8A"/>
    <w:rsid w:val="00621C4A"/>
    <w:rsid w:val="00623AE3"/>
    <w:rsid w:val="00624907"/>
    <w:rsid w:val="00627D4A"/>
    <w:rsid w:val="00662EBD"/>
    <w:rsid w:val="006638D2"/>
    <w:rsid w:val="00680B41"/>
    <w:rsid w:val="006861BC"/>
    <w:rsid w:val="006B68F6"/>
    <w:rsid w:val="006B73B3"/>
    <w:rsid w:val="006C400E"/>
    <w:rsid w:val="006D5D2F"/>
    <w:rsid w:val="006E0A8E"/>
    <w:rsid w:val="006E110B"/>
    <w:rsid w:val="006F20C0"/>
    <w:rsid w:val="007200D8"/>
    <w:rsid w:val="0072447D"/>
    <w:rsid w:val="00752D33"/>
    <w:rsid w:val="0075574E"/>
    <w:rsid w:val="00756C1B"/>
    <w:rsid w:val="007722A3"/>
    <w:rsid w:val="00773824"/>
    <w:rsid w:val="0077595A"/>
    <w:rsid w:val="00783B72"/>
    <w:rsid w:val="00796767"/>
    <w:rsid w:val="007A20AF"/>
    <w:rsid w:val="007B502A"/>
    <w:rsid w:val="007B5F1A"/>
    <w:rsid w:val="007C77A5"/>
    <w:rsid w:val="007E4E0B"/>
    <w:rsid w:val="007F69A3"/>
    <w:rsid w:val="00807DC8"/>
    <w:rsid w:val="00822126"/>
    <w:rsid w:val="0082719E"/>
    <w:rsid w:val="008444A6"/>
    <w:rsid w:val="00852061"/>
    <w:rsid w:val="00861CFA"/>
    <w:rsid w:val="00865399"/>
    <w:rsid w:val="00865A8A"/>
    <w:rsid w:val="0087630F"/>
    <w:rsid w:val="008841C5"/>
    <w:rsid w:val="008A12F1"/>
    <w:rsid w:val="008A3E0F"/>
    <w:rsid w:val="008C3179"/>
    <w:rsid w:val="008D53C2"/>
    <w:rsid w:val="008F028A"/>
    <w:rsid w:val="008F6CA2"/>
    <w:rsid w:val="009038DB"/>
    <w:rsid w:val="00910770"/>
    <w:rsid w:val="009151C0"/>
    <w:rsid w:val="00917A78"/>
    <w:rsid w:val="00927D6E"/>
    <w:rsid w:val="00935F2C"/>
    <w:rsid w:val="00946432"/>
    <w:rsid w:val="00947DE1"/>
    <w:rsid w:val="009626D1"/>
    <w:rsid w:val="00972367"/>
    <w:rsid w:val="009750BB"/>
    <w:rsid w:val="00977F34"/>
    <w:rsid w:val="009969CD"/>
    <w:rsid w:val="009B4CFF"/>
    <w:rsid w:val="009B6DAB"/>
    <w:rsid w:val="009D6F1D"/>
    <w:rsid w:val="009E0E3D"/>
    <w:rsid w:val="009E5351"/>
    <w:rsid w:val="00A0016E"/>
    <w:rsid w:val="00A00DFE"/>
    <w:rsid w:val="00A273D4"/>
    <w:rsid w:val="00A378DC"/>
    <w:rsid w:val="00A563CE"/>
    <w:rsid w:val="00A673FD"/>
    <w:rsid w:val="00A76910"/>
    <w:rsid w:val="00AA742D"/>
    <w:rsid w:val="00AB30F4"/>
    <w:rsid w:val="00AC1D7E"/>
    <w:rsid w:val="00AD2066"/>
    <w:rsid w:val="00AD5ACD"/>
    <w:rsid w:val="00AE7490"/>
    <w:rsid w:val="00AF3F9D"/>
    <w:rsid w:val="00AF4B86"/>
    <w:rsid w:val="00B1052D"/>
    <w:rsid w:val="00B202B9"/>
    <w:rsid w:val="00B23C69"/>
    <w:rsid w:val="00B350C1"/>
    <w:rsid w:val="00B616D7"/>
    <w:rsid w:val="00B81AB5"/>
    <w:rsid w:val="00B81D3D"/>
    <w:rsid w:val="00B94B82"/>
    <w:rsid w:val="00BC161F"/>
    <w:rsid w:val="00BD185E"/>
    <w:rsid w:val="00BD23E1"/>
    <w:rsid w:val="00BD2529"/>
    <w:rsid w:val="00BD592C"/>
    <w:rsid w:val="00BE0EA0"/>
    <w:rsid w:val="00BF2E02"/>
    <w:rsid w:val="00C037FB"/>
    <w:rsid w:val="00C316E7"/>
    <w:rsid w:val="00C411D1"/>
    <w:rsid w:val="00C4305F"/>
    <w:rsid w:val="00C519CD"/>
    <w:rsid w:val="00C566CC"/>
    <w:rsid w:val="00C65F9F"/>
    <w:rsid w:val="00CB3F75"/>
    <w:rsid w:val="00CC5E16"/>
    <w:rsid w:val="00CD51FA"/>
    <w:rsid w:val="00CE0009"/>
    <w:rsid w:val="00CE5A06"/>
    <w:rsid w:val="00CF0D20"/>
    <w:rsid w:val="00D07B95"/>
    <w:rsid w:val="00D13BE7"/>
    <w:rsid w:val="00D61C44"/>
    <w:rsid w:val="00D62F41"/>
    <w:rsid w:val="00D64EB4"/>
    <w:rsid w:val="00DB24D4"/>
    <w:rsid w:val="00DC6277"/>
    <w:rsid w:val="00DD3B29"/>
    <w:rsid w:val="00DF296B"/>
    <w:rsid w:val="00E048DC"/>
    <w:rsid w:val="00E07D59"/>
    <w:rsid w:val="00E14CDA"/>
    <w:rsid w:val="00E67824"/>
    <w:rsid w:val="00E74D5C"/>
    <w:rsid w:val="00E858AC"/>
    <w:rsid w:val="00E86450"/>
    <w:rsid w:val="00EA4406"/>
    <w:rsid w:val="00EA4770"/>
    <w:rsid w:val="00F327BF"/>
    <w:rsid w:val="00F367CF"/>
    <w:rsid w:val="00F56FAF"/>
    <w:rsid w:val="00F93E63"/>
    <w:rsid w:val="00FA7608"/>
    <w:rsid w:val="00FA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;"/>
  <w14:docId w14:val="14B96984"/>
  <w15:chartTrackingRefBased/>
  <w15:docId w15:val="{E5B380AA-490E-42AD-B179-7D84267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378DC"/>
    <w:pPr>
      <w:ind w:left="708"/>
    </w:pPr>
  </w:style>
  <w:style w:type="table" w:styleId="Tablaconcuadrcula">
    <w:name w:val="Table Grid"/>
    <w:basedOn w:val="Tablanormal"/>
    <w:uiPriority w:val="59"/>
    <w:rsid w:val="00515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uiPriority w:val="22"/>
    <w:qFormat/>
    <w:rsid w:val="00B1052D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D13BE7"/>
    <w:rPr>
      <w:rFonts w:ascii="Verdana" w:hAnsi="Verdan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oporte\Plantilla%20Documentaci&#243;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Documentación.dot</Template>
  <TotalTime>2</TotalTime>
  <Pages>2</Pages>
  <Words>144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mpastarini</dc:creator>
  <cp:keywords/>
  <dc:description/>
  <cp:lastModifiedBy>Mariela Pastarini</cp:lastModifiedBy>
  <cp:revision>4</cp:revision>
  <cp:lastPrinted>2007-08-22T14:34:00Z</cp:lastPrinted>
  <dcterms:created xsi:type="dcterms:W3CDTF">2018-03-27T00:30:00Z</dcterms:created>
  <dcterms:modified xsi:type="dcterms:W3CDTF">2018-03-27T00:34:00Z</dcterms:modified>
</cp:coreProperties>
</file>
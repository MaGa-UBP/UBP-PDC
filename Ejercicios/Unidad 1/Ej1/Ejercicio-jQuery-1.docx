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0D36" w14:textId="4F040AC3" w:rsidR="00474084" w:rsidRPr="00E8465D" w:rsidRDefault="00474084" w:rsidP="00474084">
      <w:pPr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 xml:space="preserve">Se solicita crear una tabla dinámica </w:t>
      </w:r>
      <w:r>
        <w:rPr>
          <w:rFonts w:cs="Times New Roman"/>
          <w:sz w:val="20"/>
          <w:szCs w:val="20"/>
          <w:lang w:eastAsia="es-AR"/>
        </w:rPr>
        <w:t xml:space="preserve">cuyos datos se almacenen localmente en el navegador. </w:t>
      </w:r>
      <w:proofErr w:type="gramStart"/>
      <w:r>
        <w:rPr>
          <w:rFonts w:cs="Times New Roman"/>
          <w:sz w:val="20"/>
          <w:szCs w:val="20"/>
          <w:lang w:eastAsia="es-AR"/>
        </w:rPr>
        <w:t>Los</w:t>
      </w:r>
      <w:r w:rsidR="00D13BE7">
        <w:rPr>
          <w:rFonts w:cs="Times New Roman"/>
          <w:sz w:val="20"/>
          <w:szCs w:val="20"/>
          <w:lang w:eastAsia="es-AR"/>
        </w:rPr>
        <w:t xml:space="preserve"> </w:t>
      </w:r>
      <w:r>
        <w:rPr>
          <w:rFonts w:cs="Times New Roman"/>
          <w:sz w:val="20"/>
          <w:szCs w:val="20"/>
          <w:lang w:eastAsia="es-AR"/>
        </w:rPr>
        <w:t xml:space="preserve">requerimientos a </w:t>
      </w:r>
      <w:r w:rsidR="00D13BE7">
        <w:rPr>
          <w:rFonts w:cs="Times New Roman"/>
          <w:sz w:val="20"/>
          <w:szCs w:val="20"/>
          <w:lang w:eastAsia="es-AR"/>
        </w:rPr>
        <w:t>implementar</w:t>
      </w:r>
      <w:proofErr w:type="gramEnd"/>
      <w:r>
        <w:rPr>
          <w:rFonts w:cs="Times New Roman"/>
          <w:sz w:val="20"/>
          <w:szCs w:val="20"/>
          <w:lang w:eastAsia="es-AR"/>
        </w:rPr>
        <w:t xml:space="preserve"> son</w:t>
      </w:r>
      <w:r w:rsidRPr="00E8465D">
        <w:rPr>
          <w:rFonts w:cs="Times New Roman"/>
          <w:sz w:val="20"/>
          <w:szCs w:val="20"/>
          <w:lang w:eastAsia="es-AR"/>
        </w:rPr>
        <w:t xml:space="preserve">: </w:t>
      </w:r>
    </w:p>
    <w:p w14:paraId="22BEDBB7" w14:textId="03386B1D" w:rsidR="00474084" w:rsidRDefault="00474084" w:rsidP="00474084">
      <w:pPr>
        <w:numPr>
          <w:ilvl w:val="0"/>
          <w:numId w:val="14"/>
        </w:numPr>
        <w:tabs>
          <w:tab w:val="clear" w:pos="720"/>
          <w:tab w:val="num" w:pos="135"/>
        </w:tabs>
        <w:spacing w:before="100" w:beforeAutospacing="1" w:after="100" w:afterAutospacing="1"/>
        <w:ind w:left="36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Si existen datos registrados se deberán mostrar al cargar la página.</w:t>
      </w:r>
    </w:p>
    <w:p w14:paraId="7321AB0E" w14:textId="3F7C686C" w:rsidR="00474084" w:rsidRPr="00E8465D" w:rsidRDefault="00474084" w:rsidP="00474084">
      <w:pPr>
        <w:numPr>
          <w:ilvl w:val="0"/>
          <w:numId w:val="14"/>
        </w:numPr>
        <w:tabs>
          <w:tab w:val="clear" w:pos="720"/>
          <w:tab w:val="num" w:pos="135"/>
        </w:tabs>
        <w:spacing w:before="100" w:beforeAutospacing="1" w:after="100" w:afterAutospacing="1"/>
        <w:ind w:left="360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 xml:space="preserve">Presentar la tabla intercalando </w:t>
      </w:r>
      <w:r>
        <w:rPr>
          <w:rFonts w:cs="Times New Roman"/>
          <w:sz w:val="20"/>
          <w:szCs w:val="20"/>
          <w:lang w:eastAsia="es-AR"/>
        </w:rPr>
        <w:t xml:space="preserve">entre filas </w:t>
      </w:r>
      <w:r w:rsidRPr="00E8465D">
        <w:rPr>
          <w:rFonts w:cs="Times New Roman"/>
          <w:sz w:val="20"/>
          <w:szCs w:val="20"/>
          <w:lang w:eastAsia="es-AR"/>
        </w:rPr>
        <w:t>dos colore</w:t>
      </w:r>
      <w:bookmarkStart w:id="0" w:name="_GoBack"/>
      <w:bookmarkEnd w:id="0"/>
      <w:r w:rsidRPr="00E8465D">
        <w:rPr>
          <w:rFonts w:cs="Times New Roman"/>
          <w:sz w:val="20"/>
          <w:szCs w:val="20"/>
          <w:lang w:eastAsia="es-AR"/>
        </w:rPr>
        <w:t>s.</w:t>
      </w:r>
    </w:p>
    <w:p w14:paraId="6DAC1B24" w14:textId="6901D14C" w:rsidR="00474084" w:rsidRPr="00E8465D" w:rsidRDefault="00474084" w:rsidP="00474084">
      <w:pPr>
        <w:numPr>
          <w:ilvl w:val="0"/>
          <w:numId w:val="14"/>
        </w:numPr>
        <w:tabs>
          <w:tab w:val="clear" w:pos="720"/>
          <w:tab w:val="num" w:pos="135"/>
        </w:tabs>
        <w:spacing w:before="100" w:beforeAutospacing="1" w:after="100" w:afterAutospacing="1"/>
        <w:ind w:left="36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Permitir a</w:t>
      </w:r>
      <w:r w:rsidRPr="00E8465D">
        <w:rPr>
          <w:rFonts w:cs="Times New Roman"/>
          <w:sz w:val="20"/>
          <w:szCs w:val="20"/>
          <w:lang w:eastAsia="es-AR"/>
        </w:rPr>
        <w:t>gregar</w:t>
      </w:r>
      <w:r>
        <w:rPr>
          <w:rFonts w:cs="Times New Roman"/>
          <w:sz w:val="20"/>
          <w:szCs w:val="20"/>
          <w:lang w:eastAsia="es-AR"/>
        </w:rPr>
        <w:t xml:space="preserve"> una</w:t>
      </w:r>
      <w:r w:rsidRPr="00E8465D">
        <w:rPr>
          <w:rFonts w:cs="Times New Roman"/>
          <w:sz w:val="20"/>
          <w:szCs w:val="20"/>
          <w:lang w:eastAsia="es-AR"/>
        </w:rPr>
        <w:t xml:space="preserve"> fila con el color que corresponda y con las siguientes columnas: </w:t>
      </w:r>
    </w:p>
    <w:p w14:paraId="7E9A1302" w14:textId="77777777" w:rsidR="00474084" w:rsidRPr="00E8465D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Apellido: Cadena de texto de 40 caracteres</w:t>
      </w:r>
    </w:p>
    <w:p w14:paraId="77D83952" w14:textId="77777777" w:rsidR="00474084" w:rsidRPr="00E8465D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Nombre: Cadena de texto de 100 caracteres</w:t>
      </w:r>
    </w:p>
    <w:p w14:paraId="536D9E51" w14:textId="77777777" w:rsidR="00474084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Parentesco: Lista de sele</w:t>
      </w:r>
      <w:r>
        <w:rPr>
          <w:rFonts w:cs="Times New Roman"/>
          <w:sz w:val="20"/>
          <w:szCs w:val="20"/>
          <w:lang w:eastAsia="es-AR"/>
        </w:rPr>
        <w:t>cción con el siguiente dominio:</w:t>
      </w:r>
    </w:p>
    <w:p w14:paraId="5E10AC43" w14:textId="33A170B5" w:rsidR="00474084" w:rsidRDefault="00474084" w:rsidP="00474084">
      <w:pPr>
        <w:numPr>
          <w:ilvl w:val="1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Padre</w:t>
      </w:r>
    </w:p>
    <w:p w14:paraId="041CFE6C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Madre</w:t>
      </w:r>
    </w:p>
    <w:p w14:paraId="4E5543C4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Hermano/a</w:t>
      </w:r>
    </w:p>
    <w:p w14:paraId="5782F77E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Hijo</w:t>
      </w:r>
    </w:p>
    <w:p w14:paraId="41161065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Cónyuge</w:t>
      </w:r>
    </w:p>
    <w:p w14:paraId="3D1BF9E6" w14:textId="2A84BB66" w:rsidR="00474084" w:rsidRPr="00E8465D" w:rsidRDefault="00474084" w:rsidP="00474084">
      <w:pPr>
        <w:spacing w:before="100" w:beforeAutospacing="1" w:after="100" w:afterAutospacing="1"/>
        <w:ind w:firstLine="708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Valor por defecto: Ninguno</w:t>
      </w:r>
    </w:p>
    <w:p w14:paraId="24422916" w14:textId="77777777" w:rsidR="00474084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 xml:space="preserve">¿Vive?: Componente de selección </w:t>
      </w:r>
      <w:r>
        <w:rPr>
          <w:rFonts w:cs="Times New Roman"/>
          <w:sz w:val="20"/>
          <w:szCs w:val="20"/>
          <w:lang w:eastAsia="es-AR"/>
        </w:rPr>
        <w:t>única con el siguiente dominio:</w:t>
      </w:r>
    </w:p>
    <w:p w14:paraId="682A4854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Sí</w:t>
      </w:r>
    </w:p>
    <w:p w14:paraId="27A46CAA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No</w:t>
      </w:r>
    </w:p>
    <w:p w14:paraId="754EB0D0" w14:textId="0579AB11" w:rsidR="00474084" w:rsidRPr="00E8465D" w:rsidRDefault="00474084" w:rsidP="00474084">
      <w:pPr>
        <w:spacing w:before="100" w:beforeAutospacing="1" w:after="100" w:afterAutospacing="1"/>
        <w:ind w:left="720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Valor por defecto: Sí</w:t>
      </w:r>
    </w:p>
    <w:p w14:paraId="66E2079B" w14:textId="77777777" w:rsidR="00474084" w:rsidRPr="00E8465D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Año Nacimiento: Cadena numérica de 4 caracteres</w:t>
      </w:r>
    </w:p>
    <w:p w14:paraId="4C3021F6" w14:textId="77777777" w:rsidR="00474084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Ocupación: Lista de selección con el siguiente dominio:</w:t>
      </w:r>
    </w:p>
    <w:p w14:paraId="13499762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Empleado</w:t>
      </w:r>
    </w:p>
    <w:p w14:paraId="57326566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Empresario</w:t>
      </w:r>
    </w:p>
    <w:p w14:paraId="5A9BF6B0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Independiente</w:t>
      </w:r>
    </w:p>
    <w:p w14:paraId="4E270611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Jubilado</w:t>
      </w:r>
    </w:p>
    <w:p w14:paraId="437BD647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No trabaja</w:t>
      </w:r>
    </w:p>
    <w:p w14:paraId="084AC2D1" w14:textId="0234ED2F" w:rsidR="00474084" w:rsidRPr="00E8465D" w:rsidRDefault="00474084" w:rsidP="00474084">
      <w:pPr>
        <w:spacing w:before="100" w:beforeAutospacing="1" w:after="100" w:afterAutospacing="1"/>
        <w:ind w:left="720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Valor por defecto: Ninguno</w:t>
      </w:r>
    </w:p>
    <w:p w14:paraId="372088EB" w14:textId="77777777" w:rsidR="00474084" w:rsidRPr="00E8465D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E-mail: Cadena alfanumérica de 255 caracteres</w:t>
      </w:r>
    </w:p>
    <w:p w14:paraId="763173AA" w14:textId="77777777" w:rsidR="00474084" w:rsidRPr="00E8465D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Eliminar: Imagen que representa la acción de "Eliminar"</w:t>
      </w:r>
    </w:p>
    <w:p w14:paraId="622F27DB" w14:textId="3E96DE4C" w:rsidR="00474084" w:rsidRPr="00E8465D" w:rsidRDefault="00474084" w:rsidP="00474084">
      <w:pPr>
        <w:numPr>
          <w:ilvl w:val="0"/>
          <w:numId w:val="14"/>
        </w:numPr>
        <w:tabs>
          <w:tab w:val="clear" w:pos="720"/>
          <w:tab w:val="num" w:pos="135"/>
        </w:tabs>
        <w:spacing w:before="100" w:beforeAutospacing="1" w:after="100" w:afterAutospacing="1"/>
        <w:ind w:left="360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Eliminar fila recalculando el color de las filas posteriores a la eliminada</w:t>
      </w:r>
      <w:r>
        <w:rPr>
          <w:rFonts w:cs="Times New Roman"/>
          <w:sz w:val="20"/>
          <w:szCs w:val="20"/>
          <w:lang w:eastAsia="es-AR"/>
        </w:rPr>
        <w:t xml:space="preserve"> y borrar la información de la base de datos local</w:t>
      </w:r>
      <w:r w:rsidRPr="00E8465D">
        <w:rPr>
          <w:rFonts w:cs="Times New Roman"/>
          <w:sz w:val="20"/>
          <w:szCs w:val="20"/>
          <w:lang w:eastAsia="es-AR"/>
        </w:rPr>
        <w:t>.</w:t>
      </w:r>
    </w:p>
    <w:p w14:paraId="4618FA5D" w14:textId="1F377EC5" w:rsidR="00474084" w:rsidRPr="00E8465D" w:rsidRDefault="00474084" w:rsidP="00474084">
      <w:pPr>
        <w:numPr>
          <w:ilvl w:val="0"/>
          <w:numId w:val="14"/>
        </w:numPr>
        <w:tabs>
          <w:tab w:val="clear" w:pos="720"/>
          <w:tab w:val="num" w:pos="135"/>
        </w:tabs>
        <w:spacing w:before="100" w:beforeAutospacing="1" w:after="100" w:afterAutospacing="1"/>
        <w:ind w:left="360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Poder restablecer la tabla a cero (sin filas, estado inicial).</w:t>
      </w:r>
    </w:p>
    <w:p w14:paraId="47499AA6" w14:textId="77777777" w:rsidR="00474084" w:rsidRPr="00E8465D" w:rsidRDefault="00474084" w:rsidP="00474084">
      <w:pPr>
        <w:numPr>
          <w:ilvl w:val="0"/>
          <w:numId w:val="14"/>
        </w:numPr>
        <w:tabs>
          <w:tab w:val="clear" w:pos="720"/>
          <w:tab w:val="num" w:pos="135"/>
        </w:tabs>
        <w:spacing w:before="100" w:beforeAutospacing="1" w:after="100" w:afterAutospacing="1"/>
        <w:ind w:left="360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 xml:space="preserve">Controles adicionales: </w:t>
      </w:r>
    </w:p>
    <w:p w14:paraId="6DBEBC7A" w14:textId="77777777" w:rsidR="00474084" w:rsidRPr="00E8465D" w:rsidRDefault="00474084" w:rsidP="00474084">
      <w:pPr>
        <w:numPr>
          <w:ilvl w:val="0"/>
          <w:numId w:val="16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Si la persona "No vive", se deberán deshabilitar y limpiar los datos ingresados en los campos "Año Nacimiento, Ocupación, E-mail"</w:t>
      </w:r>
    </w:p>
    <w:p w14:paraId="49517CEC" w14:textId="77777777" w:rsidR="00474084" w:rsidRPr="00E8465D" w:rsidRDefault="00474084" w:rsidP="00474084">
      <w:pPr>
        <w:numPr>
          <w:ilvl w:val="0"/>
          <w:numId w:val="16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Si el valor que debe informarse es una "cadena de texto" no permitir ingresar números y si el valor que debe informarse es "numérico" no permitir ingresar letras.</w:t>
      </w:r>
    </w:p>
    <w:p w14:paraId="56323317" w14:textId="77777777" w:rsidR="00474084" w:rsidRPr="00E8465D" w:rsidRDefault="00474084" w:rsidP="00474084">
      <w:pPr>
        <w:numPr>
          <w:ilvl w:val="0"/>
          <w:numId w:val="16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Controlar que la cuenta de e-mail informada sea válida.</w:t>
      </w:r>
    </w:p>
    <w:p w14:paraId="24592259" w14:textId="77777777" w:rsidR="00474084" w:rsidRPr="00E8465D" w:rsidRDefault="00474084" w:rsidP="00474084">
      <w:pPr>
        <w:numPr>
          <w:ilvl w:val="0"/>
          <w:numId w:val="16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Controlar la unicidad de los datos ingresados por "Apellido, Nombre, Parentesco".</w:t>
      </w:r>
    </w:p>
    <w:p w14:paraId="7E044975" w14:textId="6BCC54B4" w:rsidR="0045446B" w:rsidRDefault="00474084" w:rsidP="00474084">
      <w:pPr>
        <w:ind w:left="111"/>
        <w:rPr>
          <w:sz w:val="20"/>
          <w:szCs w:val="20"/>
          <w:lang w:val="es-AR"/>
        </w:rPr>
      </w:pPr>
      <w:r w:rsidRPr="00474084">
        <w:rPr>
          <w:rFonts w:cs="Times New Roman"/>
          <w:b/>
          <w:bCs/>
          <w:sz w:val="20"/>
          <w:szCs w:val="20"/>
          <w:lang w:eastAsia="es-AR"/>
        </w:rPr>
        <w:t>Esquematización</w:t>
      </w:r>
      <w:r w:rsidRPr="00474084">
        <w:rPr>
          <w:rFonts w:cs="Times New Roman"/>
          <w:sz w:val="20"/>
          <w:szCs w:val="20"/>
          <w:lang w:eastAsia="es-AR"/>
        </w:rPr>
        <w:br/>
      </w:r>
      <w:r w:rsidRPr="00474084">
        <w:rPr>
          <w:rFonts w:cs="Times New Roman"/>
          <w:sz w:val="20"/>
          <w:szCs w:val="20"/>
          <w:lang w:eastAsia="es-AR"/>
        </w:rPr>
        <w:br/>
      </w:r>
      <w:r w:rsidRPr="00474084">
        <w:rPr>
          <w:rFonts w:cs="Times New Roman"/>
          <w:noProof/>
          <w:sz w:val="20"/>
          <w:szCs w:val="20"/>
          <w:lang w:eastAsia="es-AR"/>
        </w:rPr>
        <w:lastRenderedPageBreak/>
        <w:drawing>
          <wp:inline distT="0" distB="0" distL="0" distR="0" wp14:anchorId="0A348989" wp14:editId="0CAB19CA">
            <wp:extent cx="5848350" cy="1013476"/>
            <wp:effectExtent l="0" t="0" r="0" b="0"/>
            <wp:docPr id="2" name="Imagen 2" descr="https://mi.ubp.edu.ar/2E4C5D1B047945C0A1494AF95DEC72D5/LoadFile.do/file=UBP-CG/PREGUNTAS/00129264/Ejercicio-JQuery-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.ubp.edu.ar/2E4C5D1B047945C0A1494AF95DEC72D5/LoadFile.do/file=UBP-CG/PREGUNTAS/00129264/Ejercicio-JQuery-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01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084">
        <w:rPr>
          <w:rFonts w:cs="Times New Roman"/>
          <w:sz w:val="20"/>
          <w:szCs w:val="20"/>
          <w:lang w:eastAsia="es-AR"/>
        </w:rPr>
        <w:br/>
      </w:r>
    </w:p>
    <w:p w14:paraId="5FB307F7" w14:textId="0AB0D55F" w:rsidR="007E4E0B" w:rsidRDefault="007E4E0B" w:rsidP="007E4E0B">
      <w:pPr>
        <w:rPr>
          <w:sz w:val="20"/>
          <w:szCs w:val="20"/>
          <w:lang w:val="es-AR"/>
        </w:rPr>
      </w:pPr>
    </w:p>
    <w:p w14:paraId="3CF6491F" w14:textId="77777777" w:rsidR="007E4E0B" w:rsidRPr="00E07D59" w:rsidRDefault="007E4E0B" w:rsidP="007E4E0B">
      <w:pPr>
        <w:rPr>
          <w:sz w:val="20"/>
          <w:szCs w:val="20"/>
          <w:lang w:val="es-AR"/>
        </w:rPr>
      </w:pPr>
    </w:p>
    <w:sectPr w:rsidR="007E4E0B" w:rsidRPr="00E07D59" w:rsidSect="00515BC0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D66CE" w14:textId="77777777" w:rsidR="009626D1" w:rsidRDefault="009626D1">
      <w:r>
        <w:separator/>
      </w:r>
    </w:p>
  </w:endnote>
  <w:endnote w:type="continuationSeparator" w:id="0">
    <w:p w14:paraId="6C5B4B18" w14:textId="77777777" w:rsidR="009626D1" w:rsidRDefault="0096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031F2" w14:textId="77777777" w:rsidR="00374B92" w:rsidRDefault="00374B9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58FE50" w14:textId="77777777" w:rsidR="00374B92" w:rsidRDefault="00374B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1D17" w14:textId="3D960230" w:rsidR="00374B92" w:rsidRDefault="00374B92" w:rsidP="00D13BE7">
    <w:pPr>
      <w:pStyle w:val="Piedepgina"/>
      <w:framePr w:wrap="around" w:vAnchor="text" w:hAnchor="page" w:x="5791" w:y="158"/>
      <w:rPr>
        <w:rStyle w:val="Nmerodepgina"/>
      </w:rPr>
    </w:pP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374B92" w14:paraId="113BC66B" w14:textId="77777777">
      <w:tc>
        <w:tcPr>
          <w:tcW w:w="3490" w:type="dxa"/>
        </w:tcPr>
        <w:p w14:paraId="0846A791" w14:textId="77777777" w:rsidR="00374B92" w:rsidRDefault="00374B92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19971F9A" w14:textId="3118AE6B" w:rsidR="00374B92" w:rsidRDefault="00D13BE7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 w:rsidR="001E379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55A40AB6" w14:textId="77777777" w:rsidR="00374B92" w:rsidRDefault="00374B9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26D3F" w14:textId="77777777" w:rsidR="009626D1" w:rsidRDefault="009626D1">
      <w:r>
        <w:separator/>
      </w:r>
    </w:p>
  </w:footnote>
  <w:footnote w:type="continuationSeparator" w:id="0">
    <w:p w14:paraId="1190242A" w14:textId="77777777" w:rsidR="009626D1" w:rsidRDefault="00962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374B92" w14:paraId="5F4D40D6" w14:textId="77777777" w:rsidTr="00E858AC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4B7B735" w14:textId="2A7CC056" w:rsidR="00374B92" w:rsidRDefault="003C6D35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702E4665" wp14:editId="1621D1DD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6FC5DFF" w14:textId="048BA544" w:rsidR="00374B92" w:rsidRDefault="00374B92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AA742D">
            <w:rPr>
              <w:smallCaps/>
            </w:rPr>
            <w:t>/2014</w:t>
          </w:r>
        </w:p>
        <w:p w14:paraId="3AAECF23" w14:textId="77777777" w:rsidR="00374B92" w:rsidRDefault="00374B92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374B92" w14:paraId="38F6C418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1BD4AC1" w14:textId="77777777" w:rsidR="00374B92" w:rsidRDefault="00374B92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5E98F00" w14:textId="77777777" w:rsidR="00374B92" w:rsidRDefault="00374B92">
          <w:pPr>
            <w:rPr>
              <w:smallCaps/>
            </w:rPr>
          </w:pPr>
        </w:p>
        <w:p w14:paraId="2C1FD861" w14:textId="77777777" w:rsidR="00374B92" w:rsidRDefault="00374B92">
          <w:pPr>
            <w:rPr>
              <w:smallCaps/>
            </w:rPr>
          </w:pPr>
        </w:p>
        <w:p w14:paraId="5CBCD1DC" w14:textId="4EDD6C53" w:rsidR="00374B92" w:rsidRDefault="001E3793">
          <w:pPr>
            <w:rPr>
              <w:smallCaps/>
            </w:rPr>
          </w:pPr>
          <w:r>
            <w:rPr>
              <w:smallCaps/>
            </w:rPr>
            <w:t>Ejercicio</w:t>
          </w:r>
          <w:r w:rsidR="00C411D1">
            <w:rPr>
              <w:smallCaps/>
            </w:rPr>
            <w:t xml:space="preserve"> 1</w:t>
          </w:r>
          <w:r w:rsidR="00474084">
            <w:rPr>
              <w:smallCaps/>
            </w:rPr>
            <w:t>: jQuery</w:t>
          </w:r>
        </w:p>
        <w:p w14:paraId="52CBCFD8" w14:textId="77777777" w:rsidR="00374B92" w:rsidRDefault="00374B92">
          <w:pPr>
            <w:rPr>
              <w:smallCaps/>
            </w:rPr>
          </w:pPr>
        </w:p>
        <w:p w14:paraId="6FF17306" w14:textId="77777777" w:rsidR="00374B92" w:rsidRDefault="00374B92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CD69A0E" w14:textId="77777777" w:rsidR="00374B92" w:rsidRDefault="00374B92">
          <w:pPr>
            <w:rPr>
              <w:smallCaps/>
            </w:rPr>
          </w:pPr>
        </w:p>
        <w:p w14:paraId="6FE0BBB6" w14:textId="77777777" w:rsidR="00374B92" w:rsidRDefault="00374B92" w:rsidP="00E858AC">
          <w:pPr>
            <w:rPr>
              <w:smallCaps/>
            </w:rPr>
          </w:pPr>
        </w:p>
        <w:p w14:paraId="1B8E30E7" w14:textId="4820A879" w:rsidR="00374B92" w:rsidRDefault="00374B92" w:rsidP="00BD23E1">
          <w:pPr>
            <w:rPr>
              <w:smallCaps/>
            </w:rPr>
          </w:pPr>
          <w:r>
            <w:rPr>
              <w:smallCaps/>
            </w:rPr>
            <w:t xml:space="preserve">Fecha: </w:t>
          </w:r>
          <w:r w:rsidR="00C411D1">
            <w:rPr>
              <w:smallCaps/>
            </w:rPr>
            <w:t>2</w:t>
          </w:r>
          <w:r w:rsidR="00474084">
            <w:rPr>
              <w:smallCaps/>
            </w:rPr>
            <w:t>6</w:t>
          </w:r>
          <w:r w:rsidR="00AC1D7E">
            <w:rPr>
              <w:smallCaps/>
            </w:rPr>
            <w:t>-0</w:t>
          </w:r>
          <w:r w:rsidR="00C411D1">
            <w:rPr>
              <w:smallCaps/>
            </w:rPr>
            <w:t>3</w:t>
          </w:r>
          <w:r w:rsidR="0075574E">
            <w:rPr>
              <w:smallCaps/>
            </w:rPr>
            <w:t>-201</w:t>
          </w:r>
          <w:r w:rsidR="00A00DFE">
            <w:rPr>
              <w:smallCaps/>
            </w:rPr>
            <w:t>8</w:t>
          </w:r>
        </w:p>
      </w:tc>
    </w:tr>
  </w:tbl>
  <w:p w14:paraId="6DCD8CB4" w14:textId="77777777" w:rsidR="00374B92" w:rsidRDefault="00374B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CD3"/>
    <w:multiLevelType w:val="hybridMultilevel"/>
    <w:tmpl w:val="A8147442"/>
    <w:lvl w:ilvl="0" w:tplc="37C270A4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17"/>
    <w:multiLevelType w:val="hybridMultilevel"/>
    <w:tmpl w:val="10D07EA0"/>
    <w:lvl w:ilvl="0" w:tplc="050E67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05B8"/>
    <w:multiLevelType w:val="hybridMultilevel"/>
    <w:tmpl w:val="9CD62F6A"/>
    <w:lvl w:ilvl="0" w:tplc="99B0A176">
      <w:start w:val="20"/>
      <w:numFmt w:val="bullet"/>
      <w:lvlText w:val="-"/>
      <w:lvlJc w:val="left"/>
      <w:pPr>
        <w:ind w:left="1095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21D64E73"/>
    <w:multiLevelType w:val="hybridMultilevel"/>
    <w:tmpl w:val="A5A089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6D43"/>
    <w:multiLevelType w:val="hybridMultilevel"/>
    <w:tmpl w:val="BBC4D3B2"/>
    <w:lvl w:ilvl="0" w:tplc="6C6286D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85347"/>
    <w:multiLevelType w:val="multilevel"/>
    <w:tmpl w:val="015E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F486B"/>
    <w:multiLevelType w:val="hybridMultilevel"/>
    <w:tmpl w:val="C4A807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211C5"/>
    <w:multiLevelType w:val="hybridMultilevel"/>
    <w:tmpl w:val="E05CC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E6935"/>
    <w:multiLevelType w:val="hybridMultilevel"/>
    <w:tmpl w:val="61AC7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A5E14"/>
    <w:multiLevelType w:val="multilevel"/>
    <w:tmpl w:val="F81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90015"/>
    <w:multiLevelType w:val="hybridMultilevel"/>
    <w:tmpl w:val="9AAE97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028E1"/>
    <w:multiLevelType w:val="hybridMultilevel"/>
    <w:tmpl w:val="ED986C92"/>
    <w:lvl w:ilvl="0" w:tplc="B0AADB00">
      <w:start w:val="1"/>
      <w:numFmt w:val="decimal"/>
      <w:lvlText w:val="(%1)"/>
      <w:lvlJc w:val="left"/>
      <w:pPr>
        <w:ind w:left="735" w:hanging="375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C2818"/>
    <w:multiLevelType w:val="multilevel"/>
    <w:tmpl w:val="D83C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5D5460"/>
    <w:multiLevelType w:val="hybridMultilevel"/>
    <w:tmpl w:val="BBCE7C34"/>
    <w:lvl w:ilvl="0" w:tplc="4D6E02A4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15" w:hanging="360"/>
      </w:pPr>
    </w:lvl>
    <w:lvl w:ilvl="2" w:tplc="2C0A001B" w:tentative="1">
      <w:start w:val="1"/>
      <w:numFmt w:val="lowerRoman"/>
      <w:lvlText w:val="%3."/>
      <w:lvlJc w:val="right"/>
      <w:pPr>
        <w:ind w:left="2535" w:hanging="180"/>
      </w:pPr>
    </w:lvl>
    <w:lvl w:ilvl="3" w:tplc="2C0A000F" w:tentative="1">
      <w:start w:val="1"/>
      <w:numFmt w:val="decimal"/>
      <w:lvlText w:val="%4."/>
      <w:lvlJc w:val="left"/>
      <w:pPr>
        <w:ind w:left="3255" w:hanging="360"/>
      </w:pPr>
    </w:lvl>
    <w:lvl w:ilvl="4" w:tplc="2C0A0019" w:tentative="1">
      <w:start w:val="1"/>
      <w:numFmt w:val="lowerLetter"/>
      <w:lvlText w:val="%5."/>
      <w:lvlJc w:val="left"/>
      <w:pPr>
        <w:ind w:left="3975" w:hanging="360"/>
      </w:pPr>
    </w:lvl>
    <w:lvl w:ilvl="5" w:tplc="2C0A001B" w:tentative="1">
      <w:start w:val="1"/>
      <w:numFmt w:val="lowerRoman"/>
      <w:lvlText w:val="%6."/>
      <w:lvlJc w:val="right"/>
      <w:pPr>
        <w:ind w:left="4695" w:hanging="180"/>
      </w:pPr>
    </w:lvl>
    <w:lvl w:ilvl="6" w:tplc="2C0A000F" w:tentative="1">
      <w:start w:val="1"/>
      <w:numFmt w:val="decimal"/>
      <w:lvlText w:val="%7."/>
      <w:lvlJc w:val="left"/>
      <w:pPr>
        <w:ind w:left="5415" w:hanging="360"/>
      </w:pPr>
    </w:lvl>
    <w:lvl w:ilvl="7" w:tplc="2C0A0019" w:tentative="1">
      <w:start w:val="1"/>
      <w:numFmt w:val="lowerLetter"/>
      <w:lvlText w:val="%8."/>
      <w:lvlJc w:val="left"/>
      <w:pPr>
        <w:ind w:left="6135" w:hanging="360"/>
      </w:pPr>
    </w:lvl>
    <w:lvl w:ilvl="8" w:tplc="2C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4" w15:restartNumberingAfterBreak="0">
    <w:nsid w:val="6F473CF9"/>
    <w:multiLevelType w:val="hybridMultilevel"/>
    <w:tmpl w:val="EAB6C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33ED7"/>
    <w:multiLevelType w:val="multilevel"/>
    <w:tmpl w:val="D83C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13"/>
  </w:num>
  <w:num w:numId="11">
    <w:abstractNumId w:val="2"/>
  </w:num>
  <w:num w:numId="12">
    <w:abstractNumId w:val="4"/>
  </w:num>
  <w:num w:numId="13">
    <w:abstractNumId w:val="0"/>
  </w:num>
  <w:num w:numId="14">
    <w:abstractNumId w:val="5"/>
  </w:num>
  <w:num w:numId="15">
    <w:abstractNumId w:val="15"/>
  </w:num>
  <w:num w:numId="16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1265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4A"/>
    <w:rsid w:val="00022B89"/>
    <w:rsid w:val="000370C0"/>
    <w:rsid w:val="00090AC6"/>
    <w:rsid w:val="000917E1"/>
    <w:rsid w:val="000A2DAA"/>
    <w:rsid w:val="000A2EF3"/>
    <w:rsid w:val="000C08E8"/>
    <w:rsid w:val="000C42D5"/>
    <w:rsid w:val="000D3D38"/>
    <w:rsid w:val="000E3EE4"/>
    <w:rsid w:val="000E4623"/>
    <w:rsid w:val="000F630D"/>
    <w:rsid w:val="001156F4"/>
    <w:rsid w:val="00130255"/>
    <w:rsid w:val="00142EC4"/>
    <w:rsid w:val="001531FE"/>
    <w:rsid w:val="0016269E"/>
    <w:rsid w:val="00164A12"/>
    <w:rsid w:val="00192C35"/>
    <w:rsid w:val="001C50A1"/>
    <w:rsid w:val="001D5799"/>
    <w:rsid w:val="001E3793"/>
    <w:rsid w:val="001F381B"/>
    <w:rsid w:val="001F7897"/>
    <w:rsid w:val="00201C56"/>
    <w:rsid w:val="0021220D"/>
    <w:rsid w:val="00227D73"/>
    <w:rsid w:val="00230B56"/>
    <w:rsid w:val="00267AEC"/>
    <w:rsid w:val="0027183F"/>
    <w:rsid w:val="00284965"/>
    <w:rsid w:val="00284CBF"/>
    <w:rsid w:val="002A0FD0"/>
    <w:rsid w:val="002A48E7"/>
    <w:rsid w:val="002F5B17"/>
    <w:rsid w:val="003077AC"/>
    <w:rsid w:val="00311346"/>
    <w:rsid w:val="00313ED6"/>
    <w:rsid w:val="00343D6B"/>
    <w:rsid w:val="0036246A"/>
    <w:rsid w:val="0037089E"/>
    <w:rsid w:val="00374B92"/>
    <w:rsid w:val="00377FB8"/>
    <w:rsid w:val="00387757"/>
    <w:rsid w:val="00397440"/>
    <w:rsid w:val="003A40A3"/>
    <w:rsid w:val="003B13DE"/>
    <w:rsid w:val="003B4D9B"/>
    <w:rsid w:val="003C6D35"/>
    <w:rsid w:val="003D1829"/>
    <w:rsid w:val="003E783A"/>
    <w:rsid w:val="003F1BEB"/>
    <w:rsid w:val="003F37CD"/>
    <w:rsid w:val="00403501"/>
    <w:rsid w:val="00412D91"/>
    <w:rsid w:val="00431276"/>
    <w:rsid w:val="0043727B"/>
    <w:rsid w:val="004407B1"/>
    <w:rsid w:val="00444B03"/>
    <w:rsid w:val="004502F7"/>
    <w:rsid w:val="004513DC"/>
    <w:rsid w:val="0045446B"/>
    <w:rsid w:val="00473C80"/>
    <w:rsid w:val="00474084"/>
    <w:rsid w:val="00480546"/>
    <w:rsid w:val="00485E8A"/>
    <w:rsid w:val="004879BA"/>
    <w:rsid w:val="004A37C7"/>
    <w:rsid w:val="004A4052"/>
    <w:rsid w:val="004B1DD1"/>
    <w:rsid w:val="004C047C"/>
    <w:rsid w:val="004C0719"/>
    <w:rsid w:val="004D5E95"/>
    <w:rsid w:val="004E1B55"/>
    <w:rsid w:val="004F0088"/>
    <w:rsid w:val="004F67EB"/>
    <w:rsid w:val="00510B1E"/>
    <w:rsid w:val="00515657"/>
    <w:rsid w:val="00515BC0"/>
    <w:rsid w:val="005243F0"/>
    <w:rsid w:val="00531545"/>
    <w:rsid w:val="005511BD"/>
    <w:rsid w:val="00552DBE"/>
    <w:rsid w:val="00555A04"/>
    <w:rsid w:val="00562CE3"/>
    <w:rsid w:val="0058630C"/>
    <w:rsid w:val="00593F72"/>
    <w:rsid w:val="005B0A7E"/>
    <w:rsid w:val="005B796B"/>
    <w:rsid w:val="005D59A1"/>
    <w:rsid w:val="005E124A"/>
    <w:rsid w:val="005E2553"/>
    <w:rsid w:val="00602C39"/>
    <w:rsid w:val="00610EA2"/>
    <w:rsid w:val="006159E8"/>
    <w:rsid w:val="00617D8A"/>
    <w:rsid w:val="00621C4A"/>
    <w:rsid w:val="00623AE3"/>
    <w:rsid w:val="00624907"/>
    <w:rsid w:val="00627D4A"/>
    <w:rsid w:val="00662EBD"/>
    <w:rsid w:val="006638D2"/>
    <w:rsid w:val="00680B41"/>
    <w:rsid w:val="006861BC"/>
    <w:rsid w:val="006B68F6"/>
    <w:rsid w:val="006B73B3"/>
    <w:rsid w:val="006C400E"/>
    <w:rsid w:val="006D5D2F"/>
    <w:rsid w:val="006E0A8E"/>
    <w:rsid w:val="006E110B"/>
    <w:rsid w:val="006F20C0"/>
    <w:rsid w:val="007200D8"/>
    <w:rsid w:val="0072447D"/>
    <w:rsid w:val="0075574E"/>
    <w:rsid w:val="00756C1B"/>
    <w:rsid w:val="007722A3"/>
    <w:rsid w:val="00773824"/>
    <w:rsid w:val="0077595A"/>
    <w:rsid w:val="00783B72"/>
    <w:rsid w:val="00796767"/>
    <w:rsid w:val="007B502A"/>
    <w:rsid w:val="007B5F1A"/>
    <w:rsid w:val="007C77A5"/>
    <w:rsid w:val="007E4E0B"/>
    <w:rsid w:val="007F69A3"/>
    <w:rsid w:val="00807DC8"/>
    <w:rsid w:val="00822126"/>
    <w:rsid w:val="0082719E"/>
    <w:rsid w:val="008444A6"/>
    <w:rsid w:val="00852061"/>
    <w:rsid w:val="00861CFA"/>
    <w:rsid w:val="00865399"/>
    <w:rsid w:val="00865A8A"/>
    <w:rsid w:val="0087630F"/>
    <w:rsid w:val="008841C5"/>
    <w:rsid w:val="008A12F1"/>
    <w:rsid w:val="008A3E0F"/>
    <w:rsid w:val="008C3179"/>
    <w:rsid w:val="008F028A"/>
    <w:rsid w:val="008F6CA2"/>
    <w:rsid w:val="009038DB"/>
    <w:rsid w:val="00910770"/>
    <w:rsid w:val="009151C0"/>
    <w:rsid w:val="00917A78"/>
    <w:rsid w:val="00927D6E"/>
    <w:rsid w:val="00935F2C"/>
    <w:rsid w:val="00946432"/>
    <w:rsid w:val="00947DE1"/>
    <w:rsid w:val="009626D1"/>
    <w:rsid w:val="00972367"/>
    <w:rsid w:val="009750BB"/>
    <w:rsid w:val="00977F34"/>
    <w:rsid w:val="009969CD"/>
    <w:rsid w:val="009B4CFF"/>
    <w:rsid w:val="009B6DAB"/>
    <w:rsid w:val="009D6F1D"/>
    <w:rsid w:val="009E0E3D"/>
    <w:rsid w:val="009E5351"/>
    <w:rsid w:val="00A0016E"/>
    <w:rsid w:val="00A00DFE"/>
    <w:rsid w:val="00A273D4"/>
    <w:rsid w:val="00A378DC"/>
    <w:rsid w:val="00A563CE"/>
    <w:rsid w:val="00A673FD"/>
    <w:rsid w:val="00A76910"/>
    <w:rsid w:val="00AA742D"/>
    <w:rsid w:val="00AB30F4"/>
    <w:rsid w:val="00AC1D7E"/>
    <w:rsid w:val="00AD2066"/>
    <w:rsid w:val="00AD5ACD"/>
    <w:rsid w:val="00AE7490"/>
    <w:rsid w:val="00AF3F9D"/>
    <w:rsid w:val="00AF4B86"/>
    <w:rsid w:val="00B1052D"/>
    <w:rsid w:val="00B202B9"/>
    <w:rsid w:val="00B23C69"/>
    <w:rsid w:val="00B350C1"/>
    <w:rsid w:val="00B616D7"/>
    <w:rsid w:val="00B81AB5"/>
    <w:rsid w:val="00B81D3D"/>
    <w:rsid w:val="00B94B82"/>
    <w:rsid w:val="00BC161F"/>
    <w:rsid w:val="00BD185E"/>
    <w:rsid w:val="00BD23E1"/>
    <w:rsid w:val="00BD2529"/>
    <w:rsid w:val="00BD592C"/>
    <w:rsid w:val="00BE0EA0"/>
    <w:rsid w:val="00C037FB"/>
    <w:rsid w:val="00C316E7"/>
    <w:rsid w:val="00C411D1"/>
    <w:rsid w:val="00C4305F"/>
    <w:rsid w:val="00C519CD"/>
    <w:rsid w:val="00C566CC"/>
    <w:rsid w:val="00C65F9F"/>
    <w:rsid w:val="00CB3F75"/>
    <w:rsid w:val="00CC5E16"/>
    <w:rsid w:val="00CD51FA"/>
    <w:rsid w:val="00CE0009"/>
    <w:rsid w:val="00CE5A06"/>
    <w:rsid w:val="00CF0D20"/>
    <w:rsid w:val="00D07B95"/>
    <w:rsid w:val="00D13BE7"/>
    <w:rsid w:val="00D61C44"/>
    <w:rsid w:val="00D62F41"/>
    <w:rsid w:val="00D64EB4"/>
    <w:rsid w:val="00DB24D4"/>
    <w:rsid w:val="00DC6277"/>
    <w:rsid w:val="00DD3B29"/>
    <w:rsid w:val="00DF296B"/>
    <w:rsid w:val="00E048DC"/>
    <w:rsid w:val="00E07D59"/>
    <w:rsid w:val="00E14CDA"/>
    <w:rsid w:val="00E67824"/>
    <w:rsid w:val="00E74D5C"/>
    <w:rsid w:val="00E858AC"/>
    <w:rsid w:val="00E86450"/>
    <w:rsid w:val="00EA4406"/>
    <w:rsid w:val="00EA4770"/>
    <w:rsid w:val="00F327BF"/>
    <w:rsid w:val="00F367CF"/>
    <w:rsid w:val="00F56FAF"/>
    <w:rsid w:val="00F93E63"/>
    <w:rsid w:val="00FA7608"/>
    <w:rsid w:val="00FA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14B96984"/>
  <w15:chartTrackingRefBased/>
  <w15:docId w15:val="{E5B380AA-490E-42AD-B179-7D84267E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  <w:style w:type="table" w:styleId="Tablaconcuadrcula">
    <w:name w:val="Table Grid"/>
    <w:basedOn w:val="Tablanormal"/>
    <w:uiPriority w:val="59"/>
    <w:rsid w:val="00515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B1052D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D13BE7"/>
    <w:rPr>
      <w:rFonts w:ascii="Verdana" w:hAnsi="Verdan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13</TotalTime>
  <Pages>2</Pages>
  <Words>258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5</cp:revision>
  <cp:lastPrinted>2007-08-22T14:34:00Z</cp:lastPrinted>
  <dcterms:created xsi:type="dcterms:W3CDTF">2018-03-27T00:14:00Z</dcterms:created>
  <dcterms:modified xsi:type="dcterms:W3CDTF">2018-03-27T00:34:00Z</dcterms:modified>
</cp:coreProperties>
</file>